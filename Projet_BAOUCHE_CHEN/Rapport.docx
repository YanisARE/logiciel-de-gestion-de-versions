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92D9" w14:textId="77777777" w:rsidR="00C70F6B" w:rsidRPr="004C3377" w:rsidRDefault="00C70F6B" w:rsidP="00C70F6B">
      <w:pPr>
        <w:jc w:val="center"/>
      </w:pPr>
      <w:r w:rsidRPr="004C3377">
        <w:rPr>
          <w:u w:val="single"/>
        </w:rPr>
        <w:t>RAPPORT</w:t>
      </w:r>
      <w:r w:rsidRPr="004C3377">
        <w:t>: Logiciel de gestion de version</w:t>
      </w:r>
    </w:p>
    <w:p w14:paraId="53388CB6" w14:textId="77777777" w:rsidR="00C70F6B" w:rsidRPr="004C3377" w:rsidRDefault="00C70F6B" w:rsidP="00C70F6B"/>
    <w:p w14:paraId="132FDC62" w14:textId="523D98B9" w:rsidR="00B823AA" w:rsidRPr="0028553F" w:rsidRDefault="00C70F6B" w:rsidP="00B823AA">
      <w:pPr>
        <w:pStyle w:val="Titre20"/>
      </w:pPr>
      <w:r>
        <w:t xml:space="preserve">Yanis BAOUCHE – Xinyu CHEN </w:t>
      </w:r>
    </w:p>
    <w:p w14:paraId="2E264543" w14:textId="4E54EB0D" w:rsidR="00E81978" w:rsidRPr="0028553F" w:rsidRDefault="00E81978" w:rsidP="00B823AA">
      <w:pPr>
        <w:pStyle w:val="Titre20"/>
      </w:pPr>
    </w:p>
    <w:p w14:paraId="0D3BF4E2" w14:textId="5459A34D" w:rsidR="00E81978" w:rsidRPr="0028553F" w:rsidRDefault="00E81978">
      <w:pPr>
        <w:pStyle w:val="Titre"/>
      </w:pPr>
    </w:p>
    <w:p w14:paraId="502E37E6" w14:textId="4FCB16BC" w:rsidR="00E81978" w:rsidRPr="0028553F" w:rsidRDefault="00E81978" w:rsidP="00B823AA">
      <w:pPr>
        <w:pStyle w:val="Titre20"/>
      </w:pPr>
    </w:p>
    <w:sdt>
      <w:sdtPr>
        <w:alias w:val="Résumé :"/>
        <w:tag w:val="Résumé :"/>
        <w:id w:val="202146031"/>
        <w:placeholder>
          <w:docPart w:val="D37339EB73F24832B7B69AB804C39495"/>
        </w:placeholder>
        <w:temporary/>
        <w:showingPlcHdr/>
        <w15:appearance w15:val="hidden"/>
      </w:sdtPr>
      <w:sdtEndPr/>
      <w:sdtContent>
        <w:p w14:paraId="18235C6E" w14:textId="77777777" w:rsidR="00E81978" w:rsidRPr="0028553F" w:rsidRDefault="005D3A03">
          <w:pPr>
            <w:pStyle w:val="Titredesection"/>
          </w:pPr>
          <w:r w:rsidRPr="0028553F">
            <w:rPr>
              <w:lang w:bidi="fr-FR"/>
            </w:rPr>
            <w:t>Résumé</w:t>
          </w:r>
        </w:p>
      </w:sdtContent>
    </w:sdt>
    <w:p w14:paraId="1F9DB4B1" w14:textId="0FE97D53" w:rsidR="00E81978" w:rsidRPr="00B06D55" w:rsidRDefault="00B06D55" w:rsidP="00B06D55">
      <w:pPr>
        <w:pStyle w:val="Sansinterligne"/>
      </w:pPr>
      <w:r w:rsidRPr="00B06D55">
        <w:t xml:space="preserve">Ce projet consiste en la création d'un outil de suivi et de version de code similaire à Git, qui </w:t>
      </w:r>
      <w:r w:rsidR="00E758E6">
        <w:t>est développé</w:t>
      </w:r>
      <w:r w:rsidRPr="00B06D55">
        <w:t xml:space="preserve"> en plusieurs parties et exercices. L'outil permet de stocker, suivre et gérer plusieurs versions d'un projet. Les différentes fonctionnalités du logiciel incluent la création d'enregistrements instantanés de projet, la navigation libre entre les différentes versions, la construction et la maintenance d'une arborescence des différentes versions, la vérification de l'identité des utilisateurs et la sauvegarde des changements qui ne sont pas dans un instantané. Sous Git, tous les objets, y compris les fichiers et les métadonnées, sont enregistrés sous forme de fichiers avec un chemin dérivé de leur contenu. La première partie du projet consiste à écrire un programme permettant d'enregistrer un instantané, où le chemin du fichier est modifié en fonction de son contenu pour sauvegarder différentes versions du fichier. Les autres parties du projet incluent la gestion de plusieurs instantanés, la gestion des commits, la gestion d'une timeline arborescente et la gestion des fusions de branches.</w:t>
      </w:r>
    </w:p>
    <w:p w14:paraId="5796ACF7" w14:textId="71BFB3B2" w:rsidR="00E81978" w:rsidRPr="0028553F" w:rsidRDefault="00BD6AD2">
      <w:pPr>
        <w:pStyle w:val="Titredesection"/>
      </w:pPr>
      <w:r>
        <w:rPr>
          <w:noProof/>
        </w:rPr>
        <mc:AlternateContent>
          <mc:Choice Requires="wps">
            <w:drawing>
              <wp:anchor distT="45720" distB="45720" distL="114300" distR="114300" simplePos="0" relativeHeight="251659264" behindDoc="0" locked="0" layoutInCell="1" allowOverlap="1" wp14:anchorId="288002CC" wp14:editId="74203881">
                <wp:simplePos x="0" y="0"/>
                <wp:positionH relativeFrom="column">
                  <wp:posOffset>-403860</wp:posOffset>
                </wp:positionH>
                <wp:positionV relativeFrom="paragraph">
                  <wp:posOffset>457200</wp:posOffset>
                </wp:positionV>
                <wp:extent cx="6576060" cy="31623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060" cy="3162300"/>
                        </a:xfrm>
                        <a:prstGeom prst="rect">
                          <a:avLst/>
                        </a:prstGeom>
                        <a:solidFill>
                          <a:srgbClr val="FFFFFF"/>
                        </a:solidFill>
                        <a:ln w="9525">
                          <a:noFill/>
                          <a:miter lim="800000"/>
                          <a:headEnd/>
                          <a:tailEnd/>
                        </a:ln>
                      </wps:spPr>
                      <wps:txbx>
                        <w:txbxContent>
                          <w:sdt>
                            <w:sdtPr>
                              <w:id w:val="568603642"/>
                              <w:temporary/>
                              <w:showingPlcHdr/>
                              <w15:appearance w15:val="hidden"/>
                            </w:sdtPr>
                            <w:sdtContent>
                              <w:p w14:paraId="2355345F" w14:textId="77777777" w:rsidR="00BD6AD2" w:rsidRDefault="00BD6AD2">
                                <w:r>
                                  <w:t>[Attirez l’attention du lecteur avec une citation du document ou utilisez cet espace pour mettre en valeur un point clé. Pour placer cette zone de texte n’importe où sur la page, faites-la simplement glisser.]</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8002CC" id="_x0000_t202" coordsize="21600,21600" o:spt="202" path="m,l,21600r21600,l21600,xe">
                <v:stroke joinstyle="miter"/>
                <v:path gradientshapeok="t" o:connecttype="rect"/>
              </v:shapetype>
              <v:shape id="Zone de texte 2" o:spid="_x0000_s1026" type="#_x0000_t202" style="position:absolute;left:0;text-align:left;margin-left:-31.8pt;margin-top:36pt;width:517.8pt;height:24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" stroked="f">
                <v:textbox>
                  <w:txbxContent>
                    <w:sdt>
                      <w:sdtPr>
                        <w:id w:val="568603642"/>
                        <w:temporary/>
                        <w:showingPlcHdr/>
                        <w15:appearance w15:val="hidden"/>
                      </w:sdtPr>
                      <w:sdtContent>
                        <w:p w14:paraId="2355345F" w14:textId="77777777" w:rsidR="00BD6AD2" w:rsidRDefault="00BD6AD2">
                          <w:r>
                            <w:t>[Attirez l’attention du lecteur avec une citation du document ou utilisez cet espace pour mettre en valeur un point clé. Pour placer cette zone de texte n’importe où sur la page, faites-la simplement glisser.]</w:t>
                          </w:r>
                        </w:p>
                      </w:sdtContent>
                    </w:sdt>
                  </w:txbxContent>
                </v:textbox>
                <w10:wrap type="square"/>
              </v:shape>
            </w:pict>
          </mc:Fallback>
        </mc:AlternateContent>
      </w:r>
      <w:sdt>
        <w:sdtPr>
          <w:alias w:val="Titre de la section :"/>
          <w:tag w:val="Titre de la section :"/>
          <w:id w:val="984196707"/>
          <w:placeholder>
            <w:docPart w:val="781313D04BF742B48767A3E4F673E73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01D4E">
            <w:t>Description des structures et description globale du code </w:t>
          </w:r>
          <w:r>
            <w:br/>
          </w:r>
        </w:sdtContent>
      </w:sdt>
    </w:p>
    <w:p w14:paraId="5EB72016" w14:textId="02076BD0" w:rsidR="00E81978" w:rsidRPr="0028553F" w:rsidRDefault="00E81978" w:rsidP="00BD6AD2">
      <w:pPr>
        <w:pStyle w:val="Titredesection"/>
        <w:rPr>
          <w:noProof/>
        </w:rPr>
      </w:pPr>
    </w:p>
    <w:p w14:paraId="3256DE1C" w14:textId="0AD43623" w:rsidR="00E81978" w:rsidRPr="0028553F" w:rsidRDefault="00BD6AD2">
      <w:pPr>
        <w:pStyle w:val="Titredesection"/>
      </w:pPr>
      <w:r w:rsidRPr="00BD6AD2">
        <w:t xml:space="preserve"> Description des fonctions principales et de </w:t>
      </w:r>
      <w:r w:rsidR="00AC36DA">
        <w:t>n</w:t>
      </w:r>
      <w:r w:rsidRPr="00BD6AD2">
        <w:t>os choix d'impl</w:t>
      </w:r>
      <w:r>
        <w:t>émentation</w:t>
      </w:r>
      <w:r w:rsidRPr="00BD6AD2">
        <w:t>.</w:t>
      </w:r>
    </w:p>
    <w:p w14:paraId="4993A426" w14:textId="497AD917" w:rsidR="00E81978" w:rsidRPr="0028553F" w:rsidRDefault="00E81978"/>
    <w:p w14:paraId="400D26B0" w14:textId="77777777" w:rsidR="00E81978" w:rsidRPr="0028553F" w:rsidRDefault="005D3A03">
      <w:pPr>
        <w:pStyle w:val="Titredesection"/>
      </w:pPr>
      <w:r w:rsidRPr="0028553F">
        <w:rPr>
          <w:lang w:bidi="fr-FR"/>
        </w:rPr>
        <w:t>Tableaux</w:t>
      </w:r>
    </w:p>
    <w:p w14:paraId="53920275" w14:textId="77777777" w:rsidR="00E81978" w:rsidRPr="0028553F" w:rsidRDefault="005D3A03">
      <w:pPr>
        <w:pStyle w:val="Sansinterligne"/>
      </w:pPr>
      <w:r w:rsidRPr="0028553F">
        <w:rPr>
          <w:lang w:bidi="fr-FR"/>
        </w:rPr>
        <w:t>Tableau 1</w:t>
      </w:r>
    </w:p>
    <w:sdt>
      <w:sdtPr>
        <w:alias w:val="Titre du tableau :"/>
        <w:tag w:val="Titre du tableau :"/>
        <w:id w:val="1042324137"/>
        <w:placeholder>
          <w:docPart w:val="CB54E2BFF9514CB4918F6EF0AB84E94F"/>
        </w:placeholder>
        <w:temporary/>
        <w:showingPlcHdr/>
        <w15:appearance w15:val="hidden"/>
        <w:text/>
      </w:sdtPr>
      <w:sdtEndPr/>
      <w:sdtContent>
        <w:p w14:paraId="23751826" w14:textId="77777777" w:rsidR="00E81978" w:rsidRPr="0028553F" w:rsidRDefault="005D3A03" w:rsidP="00C0601E">
          <w:pPr>
            <w:pStyle w:val="Sansinterligne"/>
            <w:rPr>
              <w:rStyle w:val="Accentuation"/>
              <w:i w:val="0"/>
              <w:iCs w:val="0"/>
            </w:rPr>
          </w:pPr>
          <w:r w:rsidRPr="0028553F">
            <w:rPr>
              <w:lang w:bidi="fr-FR"/>
            </w:rPr>
            <w:t>[Titre du tableau]</w:t>
          </w:r>
        </w:p>
      </w:sdtContent>
    </w:sdt>
    <w:tbl>
      <w:tblPr>
        <w:tblStyle w:val="RapportAPA"/>
        <w:tblW w:w="0" w:type="auto"/>
        <w:tblLook w:val="04A0" w:firstRow="1" w:lastRow="0" w:firstColumn="1" w:lastColumn="0" w:noHBand="0" w:noVBand="1"/>
        <w:tblDescription w:val="Exemple de tableau avec 5 colonnes"/>
      </w:tblPr>
      <w:tblGrid>
        <w:gridCol w:w="1806"/>
        <w:gridCol w:w="1805"/>
        <w:gridCol w:w="1805"/>
        <w:gridCol w:w="1805"/>
        <w:gridCol w:w="1805"/>
      </w:tblGrid>
      <w:tr w:rsidR="00E6004D" w:rsidRPr="0028553F" w14:paraId="36784431" w14:textId="77777777" w:rsidTr="00BF4184">
        <w:trPr>
          <w:cnfStyle w:val="100000000000" w:firstRow="1" w:lastRow="0" w:firstColumn="0" w:lastColumn="0" w:oddVBand="0" w:evenVBand="0" w:oddHBand="0" w:evenHBand="0" w:firstRowFirstColumn="0" w:firstRowLastColumn="0" w:lastRowFirstColumn="0" w:lastRowLastColumn="0"/>
        </w:trPr>
        <w:sdt>
          <w:sdtPr>
            <w:alias w:val="En-tête de colonne 1 :"/>
            <w:tag w:val="En-tête de colonne 1 :"/>
            <w:id w:val="1128514005"/>
            <w:placeholder>
              <w:docPart w:val="67C3560590954C72AC2BA1B0940E8DF2"/>
            </w:placeholder>
            <w:temporary/>
            <w:showingPlcHdr/>
            <w15:appearance w15:val="hidden"/>
          </w:sdtPr>
          <w:sdtEndPr/>
          <w:sdtContent>
            <w:tc>
              <w:tcPr>
                <w:tcW w:w="1872" w:type="dxa"/>
              </w:tcPr>
              <w:p w14:paraId="5E2C34E2" w14:textId="77777777" w:rsidR="00E6004D" w:rsidRPr="0028553F" w:rsidRDefault="00E6004D" w:rsidP="00BF4184">
                <w:r w:rsidRPr="0028553F">
                  <w:rPr>
                    <w:lang w:bidi="fr-FR"/>
                  </w:rPr>
                  <w:t>En-tête de colonne</w:t>
                </w:r>
              </w:p>
            </w:tc>
          </w:sdtContent>
        </w:sdt>
        <w:sdt>
          <w:sdtPr>
            <w:alias w:val="En-tête de colonne 2 :"/>
            <w:tag w:val="En-tête de colonne 2 :"/>
            <w:id w:val="-477000835"/>
            <w:placeholder>
              <w:docPart w:val="6E6DE93F39EE4AE0B853B593FE126D15"/>
            </w:placeholder>
            <w:temporary/>
            <w:showingPlcHdr/>
            <w15:appearance w15:val="hidden"/>
          </w:sdtPr>
          <w:sdtEndPr/>
          <w:sdtContent>
            <w:tc>
              <w:tcPr>
                <w:tcW w:w="1872" w:type="dxa"/>
              </w:tcPr>
              <w:p w14:paraId="60F59C17" w14:textId="77777777" w:rsidR="00E6004D" w:rsidRPr="0028553F" w:rsidRDefault="00E6004D" w:rsidP="00BF4184">
                <w:r w:rsidRPr="0028553F">
                  <w:rPr>
                    <w:lang w:bidi="fr-FR"/>
                  </w:rPr>
                  <w:t>En-tête de colonne</w:t>
                </w:r>
              </w:p>
            </w:tc>
          </w:sdtContent>
        </w:sdt>
        <w:sdt>
          <w:sdtPr>
            <w:alias w:val="En-tête de colonne 3 :"/>
            <w:tag w:val="En-tête de colonne 3 :"/>
            <w:id w:val="1425763633"/>
            <w:placeholder>
              <w:docPart w:val="3AFEC7143E6C4AA2B664BB6163C23337"/>
            </w:placeholder>
            <w:temporary/>
            <w:showingPlcHdr/>
            <w15:appearance w15:val="hidden"/>
          </w:sdtPr>
          <w:sdtEndPr/>
          <w:sdtContent>
            <w:tc>
              <w:tcPr>
                <w:tcW w:w="1872" w:type="dxa"/>
              </w:tcPr>
              <w:p w14:paraId="4971FDF7" w14:textId="77777777" w:rsidR="00E6004D" w:rsidRPr="0028553F" w:rsidRDefault="00E6004D" w:rsidP="00BF4184">
                <w:r w:rsidRPr="0028553F">
                  <w:rPr>
                    <w:lang w:bidi="fr-FR"/>
                  </w:rPr>
                  <w:t>En-tête de colonne</w:t>
                </w:r>
              </w:p>
            </w:tc>
          </w:sdtContent>
        </w:sdt>
        <w:sdt>
          <w:sdtPr>
            <w:alias w:val="En-tête de colonne 4 :"/>
            <w:tag w:val="En-tête de colonne 4 :"/>
            <w:id w:val="-1292590422"/>
            <w:placeholder>
              <w:docPart w:val="C6F6599E80814C1AA5A384EC29995705"/>
            </w:placeholder>
            <w:temporary/>
            <w:showingPlcHdr/>
            <w15:appearance w15:val="hidden"/>
          </w:sdtPr>
          <w:sdtEndPr/>
          <w:sdtContent>
            <w:tc>
              <w:tcPr>
                <w:tcW w:w="1872" w:type="dxa"/>
              </w:tcPr>
              <w:p w14:paraId="3528BDE1" w14:textId="77777777" w:rsidR="00E6004D" w:rsidRPr="0028553F" w:rsidRDefault="00E6004D" w:rsidP="00BF4184">
                <w:r w:rsidRPr="0028553F">
                  <w:rPr>
                    <w:lang w:bidi="fr-FR"/>
                  </w:rPr>
                  <w:t>En-tête de colonne</w:t>
                </w:r>
              </w:p>
            </w:tc>
          </w:sdtContent>
        </w:sdt>
        <w:sdt>
          <w:sdtPr>
            <w:alias w:val="En-tête de colonne 5 :"/>
            <w:tag w:val="En-tête de colonne 5 :"/>
            <w:id w:val="-531649396"/>
            <w:placeholder>
              <w:docPart w:val="232291B8984F495DB8E1199BB4251C18"/>
            </w:placeholder>
            <w:temporary/>
            <w:showingPlcHdr/>
            <w15:appearance w15:val="hidden"/>
          </w:sdtPr>
          <w:sdtEndPr/>
          <w:sdtContent>
            <w:tc>
              <w:tcPr>
                <w:tcW w:w="1872" w:type="dxa"/>
              </w:tcPr>
              <w:p w14:paraId="77092FB6" w14:textId="77777777" w:rsidR="00E6004D" w:rsidRPr="0028553F" w:rsidRDefault="00E6004D" w:rsidP="00BF4184">
                <w:r w:rsidRPr="0028553F">
                  <w:rPr>
                    <w:lang w:bidi="fr-FR"/>
                  </w:rPr>
                  <w:t>En-tête de colonne</w:t>
                </w:r>
              </w:p>
            </w:tc>
          </w:sdtContent>
        </w:sdt>
      </w:tr>
      <w:tr w:rsidR="00E6004D" w:rsidRPr="0028553F" w14:paraId="394AF89B" w14:textId="77777777" w:rsidTr="00BF4184">
        <w:sdt>
          <w:sdtPr>
            <w:alias w:val="En-tête de ligne :"/>
            <w:tag w:val="En-tête de ligne :"/>
            <w:id w:val="-2069871036"/>
            <w:placeholder>
              <w:docPart w:val="F898F57CAA22433288E969D597B5CAE7"/>
            </w:placeholder>
            <w:temporary/>
            <w:showingPlcHdr/>
            <w15:appearance w15:val="hidden"/>
          </w:sdtPr>
          <w:sdtEndPr/>
          <w:sdtContent>
            <w:tc>
              <w:tcPr>
                <w:tcW w:w="1872" w:type="dxa"/>
              </w:tcPr>
              <w:p w14:paraId="3EDCD502" w14:textId="77777777" w:rsidR="00E6004D" w:rsidRPr="0028553F" w:rsidRDefault="00E6004D" w:rsidP="00BF4184">
                <w:r w:rsidRPr="0028553F">
                  <w:rPr>
                    <w:lang w:bidi="fr-FR"/>
                  </w:rPr>
                  <w:t>En-tête de ligne</w:t>
                </w:r>
              </w:p>
            </w:tc>
          </w:sdtContent>
        </w:sdt>
        <w:sdt>
          <w:sdtPr>
            <w:alias w:val="Données du tableau :"/>
            <w:tag w:val="Données du tableau :"/>
            <w:id w:val="-1626080037"/>
            <w:placeholder>
              <w:docPart w:val="D84E676140534D9B9DA496A09E5BB823"/>
            </w:placeholder>
            <w:temporary/>
            <w:showingPlcHdr/>
            <w15:appearance w15:val="hidden"/>
          </w:sdtPr>
          <w:sdtEndPr/>
          <w:sdtContent>
            <w:tc>
              <w:tcPr>
                <w:tcW w:w="1872" w:type="dxa"/>
              </w:tcPr>
              <w:p w14:paraId="38E472F6" w14:textId="77777777" w:rsidR="00E6004D" w:rsidRPr="0028553F" w:rsidRDefault="00E6004D" w:rsidP="00BF4184">
                <w:r w:rsidRPr="0028553F">
                  <w:rPr>
                    <w:lang w:bidi="fr-FR"/>
                  </w:rPr>
                  <w:t>123</w:t>
                </w:r>
              </w:p>
            </w:tc>
          </w:sdtContent>
        </w:sdt>
        <w:sdt>
          <w:sdtPr>
            <w:alias w:val="Données du tableau :"/>
            <w:tag w:val="Données du tableau :"/>
            <w:id w:val="1326245292"/>
            <w:placeholder>
              <w:docPart w:val="EB1D73C92F884965ACAC0720B9D33591"/>
            </w:placeholder>
            <w:temporary/>
            <w:showingPlcHdr/>
            <w15:appearance w15:val="hidden"/>
          </w:sdtPr>
          <w:sdtEndPr/>
          <w:sdtContent>
            <w:tc>
              <w:tcPr>
                <w:tcW w:w="1872" w:type="dxa"/>
              </w:tcPr>
              <w:p w14:paraId="2F1B1AEA" w14:textId="77777777" w:rsidR="00E6004D" w:rsidRPr="0028553F" w:rsidRDefault="00E6004D" w:rsidP="00BF4184">
                <w:r w:rsidRPr="0028553F">
                  <w:rPr>
                    <w:lang w:bidi="fr-FR"/>
                  </w:rPr>
                  <w:t>123</w:t>
                </w:r>
              </w:p>
            </w:tc>
          </w:sdtContent>
        </w:sdt>
        <w:sdt>
          <w:sdtPr>
            <w:alias w:val="Données du tableau :"/>
            <w:tag w:val="Données du tableau :"/>
            <w:id w:val="1701724"/>
            <w:placeholder>
              <w:docPart w:val="E50EB5016DF8477AA7C5F3328516881C"/>
            </w:placeholder>
            <w:temporary/>
            <w:showingPlcHdr/>
            <w15:appearance w15:val="hidden"/>
          </w:sdtPr>
          <w:sdtEndPr/>
          <w:sdtContent>
            <w:tc>
              <w:tcPr>
                <w:tcW w:w="1872" w:type="dxa"/>
              </w:tcPr>
              <w:p w14:paraId="3DE44ACA" w14:textId="77777777" w:rsidR="00E6004D" w:rsidRPr="0028553F" w:rsidRDefault="00E6004D" w:rsidP="00BF4184">
                <w:r w:rsidRPr="0028553F">
                  <w:rPr>
                    <w:lang w:bidi="fr-FR"/>
                  </w:rPr>
                  <w:t>123</w:t>
                </w:r>
              </w:p>
            </w:tc>
          </w:sdtContent>
        </w:sdt>
        <w:sdt>
          <w:sdtPr>
            <w:alias w:val="Données du tableau :"/>
            <w:tag w:val="Données du tableau :"/>
            <w:id w:val="1607620690"/>
            <w:placeholder>
              <w:docPart w:val="E1A63C599CBC497FAF677F57B230FB97"/>
            </w:placeholder>
            <w:temporary/>
            <w:showingPlcHdr/>
            <w15:appearance w15:val="hidden"/>
          </w:sdtPr>
          <w:sdtEndPr/>
          <w:sdtContent>
            <w:tc>
              <w:tcPr>
                <w:tcW w:w="1872" w:type="dxa"/>
              </w:tcPr>
              <w:p w14:paraId="7A1601AB" w14:textId="77777777" w:rsidR="00E6004D" w:rsidRPr="0028553F" w:rsidRDefault="00E6004D" w:rsidP="00BF4184">
                <w:r w:rsidRPr="0028553F">
                  <w:rPr>
                    <w:lang w:bidi="fr-FR"/>
                  </w:rPr>
                  <w:t>123</w:t>
                </w:r>
              </w:p>
            </w:tc>
          </w:sdtContent>
        </w:sdt>
      </w:tr>
      <w:tr w:rsidR="00E6004D" w:rsidRPr="0028553F" w14:paraId="27FCEB9F" w14:textId="77777777" w:rsidTr="00BF4184">
        <w:sdt>
          <w:sdtPr>
            <w:alias w:val="En-tête de ligne :"/>
            <w:tag w:val="En-tête de ligne :"/>
            <w:id w:val="-631786698"/>
            <w:placeholder>
              <w:docPart w:val="0E6522C3A36742329B512C25FF8AEEEE"/>
            </w:placeholder>
            <w:temporary/>
            <w:showingPlcHdr/>
            <w15:appearance w15:val="hidden"/>
          </w:sdtPr>
          <w:sdtEndPr/>
          <w:sdtContent>
            <w:tc>
              <w:tcPr>
                <w:tcW w:w="1872" w:type="dxa"/>
              </w:tcPr>
              <w:p w14:paraId="0C3012FA" w14:textId="77777777" w:rsidR="00E6004D" w:rsidRPr="0028553F" w:rsidRDefault="00E6004D" w:rsidP="00BF4184">
                <w:r w:rsidRPr="0028553F">
                  <w:rPr>
                    <w:lang w:bidi="fr-FR"/>
                  </w:rPr>
                  <w:t>En-tête de ligne</w:t>
                </w:r>
              </w:p>
            </w:tc>
          </w:sdtContent>
        </w:sdt>
        <w:sdt>
          <w:sdtPr>
            <w:alias w:val="Données du tableau :"/>
            <w:tag w:val="Données du tableau :"/>
            <w:id w:val="-3589260"/>
            <w:placeholder>
              <w:docPart w:val="BD4EDE1DCAF14AAF96B1E88DCCFA9093"/>
            </w:placeholder>
            <w:temporary/>
            <w:showingPlcHdr/>
            <w15:appearance w15:val="hidden"/>
          </w:sdtPr>
          <w:sdtEndPr/>
          <w:sdtContent>
            <w:tc>
              <w:tcPr>
                <w:tcW w:w="1872" w:type="dxa"/>
              </w:tcPr>
              <w:p w14:paraId="2B54AAEE" w14:textId="77777777" w:rsidR="00E6004D" w:rsidRPr="0028553F" w:rsidRDefault="00E6004D" w:rsidP="00BF4184">
                <w:r w:rsidRPr="0028553F">
                  <w:rPr>
                    <w:lang w:bidi="fr-FR"/>
                  </w:rPr>
                  <w:t>456</w:t>
                </w:r>
              </w:p>
            </w:tc>
          </w:sdtContent>
        </w:sdt>
        <w:sdt>
          <w:sdtPr>
            <w:alias w:val="Données du tableau :"/>
            <w:tag w:val="Données du tableau :"/>
            <w:id w:val="-982615618"/>
            <w:placeholder>
              <w:docPart w:val="16F3572B0A2C46ABB393A796C8308A71"/>
            </w:placeholder>
            <w:temporary/>
            <w:showingPlcHdr/>
            <w15:appearance w15:val="hidden"/>
          </w:sdtPr>
          <w:sdtEndPr/>
          <w:sdtContent>
            <w:tc>
              <w:tcPr>
                <w:tcW w:w="1872" w:type="dxa"/>
              </w:tcPr>
              <w:p w14:paraId="6A2E4972" w14:textId="77777777" w:rsidR="00E6004D" w:rsidRPr="0028553F" w:rsidRDefault="00E6004D" w:rsidP="00BF4184">
                <w:r w:rsidRPr="0028553F">
                  <w:rPr>
                    <w:lang w:bidi="fr-FR"/>
                  </w:rPr>
                  <w:t>456</w:t>
                </w:r>
              </w:p>
            </w:tc>
          </w:sdtContent>
        </w:sdt>
        <w:sdt>
          <w:sdtPr>
            <w:alias w:val="Données du tableau :"/>
            <w:tag w:val="Données du tableau :"/>
            <w:id w:val="1459300509"/>
            <w:placeholder>
              <w:docPart w:val="38D43DA12A724DDEBB030211F2CA1104"/>
            </w:placeholder>
            <w:temporary/>
            <w:showingPlcHdr/>
            <w15:appearance w15:val="hidden"/>
          </w:sdtPr>
          <w:sdtEndPr/>
          <w:sdtContent>
            <w:tc>
              <w:tcPr>
                <w:tcW w:w="1872" w:type="dxa"/>
              </w:tcPr>
              <w:p w14:paraId="0CC48437" w14:textId="77777777" w:rsidR="00E6004D" w:rsidRPr="0028553F" w:rsidRDefault="00E6004D" w:rsidP="00BF4184">
                <w:r w:rsidRPr="0028553F">
                  <w:rPr>
                    <w:lang w:bidi="fr-FR"/>
                  </w:rPr>
                  <w:t>456</w:t>
                </w:r>
              </w:p>
            </w:tc>
          </w:sdtContent>
        </w:sdt>
        <w:sdt>
          <w:sdtPr>
            <w:alias w:val="Données du tableau :"/>
            <w:tag w:val="Données du tableau :"/>
            <w:id w:val="1069851301"/>
            <w:placeholder>
              <w:docPart w:val="8898364AADA14EDA91D09E39078C397C"/>
            </w:placeholder>
            <w:temporary/>
            <w:showingPlcHdr/>
            <w15:appearance w15:val="hidden"/>
          </w:sdtPr>
          <w:sdtEndPr/>
          <w:sdtContent>
            <w:tc>
              <w:tcPr>
                <w:tcW w:w="1872" w:type="dxa"/>
              </w:tcPr>
              <w:p w14:paraId="6A10F7BD" w14:textId="77777777" w:rsidR="00E6004D" w:rsidRPr="0028553F" w:rsidRDefault="00E6004D" w:rsidP="00BF4184">
                <w:r w:rsidRPr="0028553F">
                  <w:rPr>
                    <w:lang w:bidi="fr-FR"/>
                  </w:rPr>
                  <w:t>456</w:t>
                </w:r>
              </w:p>
            </w:tc>
          </w:sdtContent>
        </w:sdt>
      </w:tr>
      <w:tr w:rsidR="00E6004D" w:rsidRPr="0028553F" w14:paraId="4692EC3E" w14:textId="77777777" w:rsidTr="00BF4184">
        <w:sdt>
          <w:sdtPr>
            <w:alias w:val="En-tête de ligne :"/>
            <w:tag w:val="En-tête de ligne :"/>
            <w:id w:val="2007858907"/>
            <w:placeholder>
              <w:docPart w:val="1A137BA9E6524F768195227309F3F0E6"/>
            </w:placeholder>
            <w:temporary/>
            <w:showingPlcHdr/>
            <w15:appearance w15:val="hidden"/>
          </w:sdtPr>
          <w:sdtEndPr/>
          <w:sdtContent>
            <w:tc>
              <w:tcPr>
                <w:tcW w:w="1872" w:type="dxa"/>
              </w:tcPr>
              <w:p w14:paraId="2CE8040F" w14:textId="77777777" w:rsidR="00E6004D" w:rsidRPr="0028553F" w:rsidRDefault="00E6004D" w:rsidP="00BF4184">
                <w:r w:rsidRPr="0028553F">
                  <w:rPr>
                    <w:lang w:bidi="fr-FR"/>
                  </w:rPr>
                  <w:t>En-tête de ligne</w:t>
                </w:r>
              </w:p>
            </w:tc>
          </w:sdtContent>
        </w:sdt>
        <w:sdt>
          <w:sdtPr>
            <w:alias w:val="Données du tableau :"/>
            <w:tag w:val="Données du tableau :"/>
            <w:id w:val="143091368"/>
            <w:placeholder>
              <w:docPart w:val="29B236B2CC2D4AFBA125AC259E31B797"/>
            </w:placeholder>
            <w:temporary/>
            <w:showingPlcHdr/>
            <w15:appearance w15:val="hidden"/>
          </w:sdtPr>
          <w:sdtEndPr/>
          <w:sdtContent>
            <w:tc>
              <w:tcPr>
                <w:tcW w:w="1872" w:type="dxa"/>
              </w:tcPr>
              <w:p w14:paraId="5BF0905C" w14:textId="77777777" w:rsidR="00E6004D" w:rsidRPr="0028553F" w:rsidRDefault="00E6004D" w:rsidP="00BF4184">
                <w:r w:rsidRPr="0028553F">
                  <w:rPr>
                    <w:lang w:bidi="fr-FR"/>
                  </w:rPr>
                  <w:t>789</w:t>
                </w:r>
              </w:p>
            </w:tc>
          </w:sdtContent>
        </w:sdt>
        <w:sdt>
          <w:sdtPr>
            <w:alias w:val="Données du tableau :"/>
            <w:tag w:val="Données du tableau :"/>
            <w:id w:val="-961350932"/>
            <w:placeholder>
              <w:docPart w:val="187F199BB22741C38FE47E243295F0D8"/>
            </w:placeholder>
            <w:temporary/>
            <w:showingPlcHdr/>
            <w15:appearance w15:val="hidden"/>
          </w:sdtPr>
          <w:sdtEndPr/>
          <w:sdtContent>
            <w:tc>
              <w:tcPr>
                <w:tcW w:w="1872" w:type="dxa"/>
              </w:tcPr>
              <w:p w14:paraId="36DEFC41" w14:textId="77777777" w:rsidR="00E6004D" w:rsidRPr="0028553F" w:rsidRDefault="00E6004D" w:rsidP="00BF4184">
                <w:r w:rsidRPr="0028553F">
                  <w:rPr>
                    <w:lang w:bidi="fr-FR"/>
                  </w:rPr>
                  <w:t>789</w:t>
                </w:r>
              </w:p>
            </w:tc>
          </w:sdtContent>
        </w:sdt>
        <w:sdt>
          <w:sdtPr>
            <w:alias w:val="Données du tableau :"/>
            <w:tag w:val="Données du tableau :"/>
            <w:id w:val="-2023539032"/>
            <w:placeholder>
              <w:docPart w:val="89BD3BE0C89E45F9842026D368DBE243"/>
            </w:placeholder>
            <w:temporary/>
            <w:showingPlcHdr/>
            <w15:appearance w15:val="hidden"/>
          </w:sdtPr>
          <w:sdtEndPr/>
          <w:sdtContent>
            <w:tc>
              <w:tcPr>
                <w:tcW w:w="1872" w:type="dxa"/>
              </w:tcPr>
              <w:p w14:paraId="2380137F" w14:textId="77777777" w:rsidR="00E6004D" w:rsidRPr="0028553F" w:rsidRDefault="00E6004D" w:rsidP="00BF4184">
                <w:r w:rsidRPr="0028553F">
                  <w:rPr>
                    <w:lang w:bidi="fr-FR"/>
                  </w:rPr>
                  <w:t>789</w:t>
                </w:r>
              </w:p>
            </w:tc>
          </w:sdtContent>
        </w:sdt>
        <w:sdt>
          <w:sdtPr>
            <w:alias w:val="Données du tableau :"/>
            <w:tag w:val="Données du tableau :"/>
            <w:id w:val="-1358728049"/>
            <w:placeholder>
              <w:docPart w:val="85A17EBD560E4BBAB84A3A647E0103AC"/>
            </w:placeholder>
            <w:temporary/>
            <w:showingPlcHdr/>
            <w15:appearance w15:val="hidden"/>
          </w:sdtPr>
          <w:sdtEndPr/>
          <w:sdtContent>
            <w:tc>
              <w:tcPr>
                <w:tcW w:w="1872" w:type="dxa"/>
              </w:tcPr>
              <w:p w14:paraId="0378A65D" w14:textId="77777777" w:rsidR="00E6004D" w:rsidRPr="0028553F" w:rsidRDefault="00E6004D" w:rsidP="00BF4184">
                <w:r w:rsidRPr="0028553F">
                  <w:rPr>
                    <w:lang w:bidi="fr-FR"/>
                  </w:rPr>
                  <w:t>789</w:t>
                </w:r>
              </w:p>
            </w:tc>
          </w:sdtContent>
        </w:sdt>
      </w:tr>
      <w:tr w:rsidR="00E6004D" w:rsidRPr="0028553F" w14:paraId="7993BD70" w14:textId="77777777" w:rsidTr="00BF4184">
        <w:sdt>
          <w:sdtPr>
            <w:alias w:val="En-tête de ligne :"/>
            <w:tag w:val="En-tête de ligne :"/>
            <w:id w:val="-1816319134"/>
            <w:placeholder>
              <w:docPart w:val="B8DC2197C0284C82BAFD4C8E72036A6B"/>
            </w:placeholder>
            <w:temporary/>
            <w:showingPlcHdr/>
            <w15:appearance w15:val="hidden"/>
          </w:sdtPr>
          <w:sdtEndPr/>
          <w:sdtContent>
            <w:tc>
              <w:tcPr>
                <w:tcW w:w="1872" w:type="dxa"/>
              </w:tcPr>
              <w:p w14:paraId="0D7DD1AE" w14:textId="77777777" w:rsidR="00E6004D" w:rsidRPr="0028553F" w:rsidRDefault="00E6004D" w:rsidP="00BF4184">
                <w:r w:rsidRPr="0028553F">
                  <w:rPr>
                    <w:lang w:bidi="fr-FR"/>
                  </w:rPr>
                  <w:t>En-tête de ligne</w:t>
                </w:r>
              </w:p>
            </w:tc>
          </w:sdtContent>
        </w:sdt>
        <w:sdt>
          <w:sdtPr>
            <w:alias w:val="Données du tableau :"/>
            <w:tag w:val="Données du tableau :"/>
            <w:id w:val="-1126006529"/>
            <w:placeholder>
              <w:docPart w:val="1CA35AC5D7A1425D98CDB70F41A6A928"/>
            </w:placeholder>
            <w:temporary/>
            <w:showingPlcHdr/>
            <w15:appearance w15:val="hidden"/>
          </w:sdtPr>
          <w:sdtEndPr/>
          <w:sdtContent>
            <w:tc>
              <w:tcPr>
                <w:tcW w:w="1872" w:type="dxa"/>
              </w:tcPr>
              <w:p w14:paraId="2EE1BACE" w14:textId="77777777" w:rsidR="00E6004D" w:rsidRPr="0028553F" w:rsidRDefault="00E6004D" w:rsidP="00BF4184">
                <w:r w:rsidRPr="0028553F">
                  <w:rPr>
                    <w:lang w:bidi="fr-FR"/>
                  </w:rPr>
                  <w:t>123</w:t>
                </w:r>
              </w:p>
            </w:tc>
          </w:sdtContent>
        </w:sdt>
        <w:sdt>
          <w:sdtPr>
            <w:alias w:val="Données du tableau :"/>
            <w:tag w:val="Données du tableau :"/>
            <w:id w:val="-1664535047"/>
            <w:placeholder>
              <w:docPart w:val="C6E56A9006AC4317BB3A4280E6B6354C"/>
            </w:placeholder>
            <w:temporary/>
            <w:showingPlcHdr/>
            <w15:appearance w15:val="hidden"/>
          </w:sdtPr>
          <w:sdtEndPr/>
          <w:sdtContent>
            <w:tc>
              <w:tcPr>
                <w:tcW w:w="1872" w:type="dxa"/>
              </w:tcPr>
              <w:p w14:paraId="24C84C53" w14:textId="77777777" w:rsidR="00E6004D" w:rsidRPr="0028553F" w:rsidRDefault="00E6004D" w:rsidP="00BF4184">
                <w:r w:rsidRPr="0028553F">
                  <w:rPr>
                    <w:lang w:bidi="fr-FR"/>
                  </w:rPr>
                  <w:t>123</w:t>
                </w:r>
              </w:p>
            </w:tc>
          </w:sdtContent>
        </w:sdt>
        <w:sdt>
          <w:sdtPr>
            <w:alias w:val="Données du tableau :"/>
            <w:tag w:val="Données du tableau :"/>
            <w:id w:val="793413143"/>
            <w:placeholder>
              <w:docPart w:val="EDC591E096944E7E82AD25459316366B"/>
            </w:placeholder>
            <w:temporary/>
            <w:showingPlcHdr/>
            <w15:appearance w15:val="hidden"/>
          </w:sdtPr>
          <w:sdtEndPr/>
          <w:sdtContent>
            <w:tc>
              <w:tcPr>
                <w:tcW w:w="1872" w:type="dxa"/>
              </w:tcPr>
              <w:p w14:paraId="3324DDAD" w14:textId="77777777" w:rsidR="00E6004D" w:rsidRPr="0028553F" w:rsidRDefault="00E6004D" w:rsidP="00BF4184">
                <w:r w:rsidRPr="0028553F">
                  <w:rPr>
                    <w:lang w:bidi="fr-FR"/>
                  </w:rPr>
                  <w:t>123</w:t>
                </w:r>
              </w:p>
            </w:tc>
          </w:sdtContent>
        </w:sdt>
        <w:sdt>
          <w:sdtPr>
            <w:alias w:val="Données du tableau :"/>
            <w:tag w:val="Données du tableau :"/>
            <w:id w:val="-705955148"/>
            <w:placeholder>
              <w:docPart w:val="92D89992FA4241638B462CAF657968F0"/>
            </w:placeholder>
            <w:temporary/>
            <w:showingPlcHdr/>
            <w15:appearance w15:val="hidden"/>
          </w:sdtPr>
          <w:sdtEndPr/>
          <w:sdtContent>
            <w:tc>
              <w:tcPr>
                <w:tcW w:w="1872" w:type="dxa"/>
              </w:tcPr>
              <w:p w14:paraId="2859014D" w14:textId="77777777" w:rsidR="00E6004D" w:rsidRPr="0028553F" w:rsidRDefault="00E6004D" w:rsidP="00BF4184">
                <w:r w:rsidRPr="0028553F">
                  <w:rPr>
                    <w:lang w:bidi="fr-FR"/>
                  </w:rPr>
                  <w:t>123</w:t>
                </w:r>
              </w:p>
            </w:tc>
          </w:sdtContent>
        </w:sdt>
      </w:tr>
      <w:tr w:rsidR="00E6004D" w:rsidRPr="0028553F" w14:paraId="67F4ECF9" w14:textId="77777777" w:rsidTr="00BF4184">
        <w:sdt>
          <w:sdtPr>
            <w:alias w:val="En-tête de ligne :"/>
            <w:tag w:val="En-tête de ligne :"/>
            <w:id w:val="1343273948"/>
            <w:placeholder>
              <w:docPart w:val="F9AEEB2B5DEE445DAF46468AF0BFFA3E"/>
            </w:placeholder>
            <w:temporary/>
            <w:showingPlcHdr/>
            <w15:appearance w15:val="hidden"/>
          </w:sdtPr>
          <w:sdtEndPr/>
          <w:sdtContent>
            <w:tc>
              <w:tcPr>
                <w:tcW w:w="1872" w:type="dxa"/>
              </w:tcPr>
              <w:p w14:paraId="33D7630E" w14:textId="77777777" w:rsidR="00E6004D" w:rsidRPr="0028553F" w:rsidRDefault="00E6004D" w:rsidP="00BF4184">
                <w:r w:rsidRPr="0028553F">
                  <w:rPr>
                    <w:lang w:bidi="fr-FR"/>
                  </w:rPr>
                  <w:t>En-tête de ligne</w:t>
                </w:r>
              </w:p>
            </w:tc>
          </w:sdtContent>
        </w:sdt>
        <w:sdt>
          <w:sdtPr>
            <w:alias w:val="Données du tableau :"/>
            <w:tag w:val="Données du tableau :"/>
            <w:id w:val="1340502274"/>
            <w:placeholder>
              <w:docPart w:val="EAEE5A827D5A440E8D787EDE8741E766"/>
            </w:placeholder>
            <w:temporary/>
            <w:showingPlcHdr/>
            <w15:appearance w15:val="hidden"/>
          </w:sdtPr>
          <w:sdtEndPr/>
          <w:sdtContent>
            <w:tc>
              <w:tcPr>
                <w:tcW w:w="1872" w:type="dxa"/>
              </w:tcPr>
              <w:p w14:paraId="68FFE32E" w14:textId="77777777" w:rsidR="00E6004D" w:rsidRPr="0028553F" w:rsidRDefault="00E6004D" w:rsidP="00BF4184">
                <w:r w:rsidRPr="0028553F">
                  <w:rPr>
                    <w:lang w:bidi="fr-FR"/>
                  </w:rPr>
                  <w:t>456</w:t>
                </w:r>
              </w:p>
            </w:tc>
          </w:sdtContent>
        </w:sdt>
        <w:sdt>
          <w:sdtPr>
            <w:alias w:val="Données du tableau :"/>
            <w:tag w:val="Données du tableau :"/>
            <w:id w:val="1123895777"/>
            <w:placeholder>
              <w:docPart w:val="F3EE6B6CE3DE4977AA06989891AB3D47"/>
            </w:placeholder>
            <w:temporary/>
            <w:showingPlcHdr/>
            <w15:appearance w15:val="hidden"/>
          </w:sdtPr>
          <w:sdtEndPr/>
          <w:sdtContent>
            <w:tc>
              <w:tcPr>
                <w:tcW w:w="1872" w:type="dxa"/>
              </w:tcPr>
              <w:p w14:paraId="3BBB4669" w14:textId="77777777" w:rsidR="00E6004D" w:rsidRPr="0028553F" w:rsidRDefault="00E6004D" w:rsidP="00BF4184">
                <w:r w:rsidRPr="0028553F">
                  <w:rPr>
                    <w:lang w:bidi="fr-FR"/>
                  </w:rPr>
                  <w:t>456</w:t>
                </w:r>
              </w:p>
            </w:tc>
          </w:sdtContent>
        </w:sdt>
        <w:sdt>
          <w:sdtPr>
            <w:alias w:val="Données du tableau :"/>
            <w:tag w:val="Données du tableau :"/>
            <w:id w:val="-1354022435"/>
            <w:placeholder>
              <w:docPart w:val="A3C1453986CD40DC8CD1E87275D11564"/>
            </w:placeholder>
            <w:temporary/>
            <w:showingPlcHdr/>
            <w15:appearance w15:val="hidden"/>
          </w:sdtPr>
          <w:sdtEndPr/>
          <w:sdtContent>
            <w:tc>
              <w:tcPr>
                <w:tcW w:w="1872" w:type="dxa"/>
              </w:tcPr>
              <w:p w14:paraId="1A88F6CC" w14:textId="77777777" w:rsidR="00E6004D" w:rsidRPr="0028553F" w:rsidRDefault="00E6004D" w:rsidP="00BF4184">
                <w:r w:rsidRPr="0028553F">
                  <w:rPr>
                    <w:lang w:bidi="fr-FR"/>
                  </w:rPr>
                  <w:t>456</w:t>
                </w:r>
              </w:p>
            </w:tc>
          </w:sdtContent>
        </w:sdt>
        <w:sdt>
          <w:sdtPr>
            <w:alias w:val="Données du tableau :"/>
            <w:tag w:val="Données du tableau :"/>
            <w:id w:val="1583876576"/>
            <w:placeholder>
              <w:docPart w:val="A61B1E58C120418B9A5000D4D8BCDF03"/>
            </w:placeholder>
            <w:temporary/>
            <w:showingPlcHdr/>
            <w15:appearance w15:val="hidden"/>
          </w:sdtPr>
          <w:sdtEndPr/>
          <w:sdtContent>
            <w:tc>
              <w:tcPr>
                <w:tcW w:w="1872" w:type="dxa"/>
              </w:tcPr>
              <w:p w14:paraId="1370C2FC" w14:textId="77777777" w:rsidR="00E6004D" w:rsidRPr="0028553F" w:rsidRDefault="00E6004D" w:rsidP="00BF4184">
                <w:r w:rsidRPr="0028553F">
                  <w:rPr>
                    <w:lang w:bidi="fr-FR"/>
                  </w:rPr>
                  <w:t>456</w:t>
                </w:r>
              </w:p>
            </w:tc>
          </w:sdtContent>
        </w:sdt>
      </w:tr>
      <w:tr w:rsidR="00E6004D" w:rsidRPr="0028553F" w14:paraId="3CE09D25" w14:textId="77777777" w:rsidTr="00BF4184">
        <w:sdt>
          <w:sdtPr>
            <w:alias w:val="En-tête de ligne :"/>
            <w:tag w:val="En-tête de ligne :"/>
            <w:id w:val="-1439600689"/>
            <w:placeholder>
              <w:docPart w:val="917A20AE29FD42D49A4F25930D7B512C"/>
            </w:placeholder>
            <w:temporary/>
            <w:showingPlcHdr/>
            <w15:appearance w15:val="hidden"/>
          </w:sdtPr>
          <w:sdtEndPr/>
          <w:sdtContent>
            <w:tc>
              <w:tcPr>
                <w:tcW w:w="1872" w:type="dxa"/>
              </w:tcPr>
              <w:p w14:paraId="3A340BD6" w14:textId="77777777" w:rsidR="00E6004D" w:rsidRPr="0028553F" w:rsidRDefault="00E6004D" w:rsidP="00BF4184">
                <w:r w:rsidRPr="0028553F">
                  <w:rPr>
                    <w:lang w:bidi="fr-FR"/>
                  </w:rPr>
                  <w:t>En-tête de ligne</w:t>
                </w:r>
              </w:p>
            </w:tc>
          </w:sdtContent>
        </w:sdt>
        <w:sdt>
          <w:sdtPr>
            <w:alias w:val="Données du tableau :"/>
            <w:tag w:val="Données du tableau :"/>
            <w:id w:val="-1490947208"/>
            <w:placeholder>
              <w:docPart w:val="CBB0CCBD5E5F4DE7872A88C5683A7BD6"/>
            </w:placeholder>
            <w:temporary/>
            <w:showingPlcHdr/>
            <w15:appearance w15:val="hidden"/>
          </w:sdtPr>
          <w:sdtEndPr/>
          <w:sdtContent>
            <w:tc>
              <w:tcPr>
                <w:tcW w:w="1872" w:type="dxa"/>
              </w:tcPr>
              <w:p w14:paraId="79B6E27C" w14:textId="77777777" w:rsidR="00E6004D" w:rsidRPr="0028553F" w:rsidRDefault="00E6004D" w:rsidP="00BF4184">
                <w:r w:rsidRPr="0028553F">
                  <w:rPr>
                    <w:lang w:bidi="fr-FR"/>
                  </w:rPr>
                  <w:t>789</w:t>
                </w:r>
              </w:p>
            </w:tc>
          </w:sdtContent>
        </w:sdt>
        <w:sdt>
          <w:sdtPr>
            <w:alias w:val="Données du tableau :"/>
            <w:tag w:val="Données du tableau :"/>
            <w:id w:val="-470683202"/>
            <w:placeholder>
              <w:docPart w:val="8687AB3CAC224FC5935C4E7BE3781253"/>
            </w:placeholder>
            <w:temporary/>
            <w:showingPlcHdr/>
            <w15:appearance w15:val="hidden"/>
          </w:sdtPr>
          <w:sdtEndPr/>
          <w:sdtContent>
            <w:tc>
              <w:tcPr>
                <w:tcW w:w="1872" w:type="dxa"/>
              </w:tcPr>
              <w:p w14:paraId="781BB5C4" w14:textId="77777777" w:rsidR="00E6004D" w:rsidRPr="0028553F" w:rsidRDefault="00E6004D" w:rsidP="00BF4184">
                <w:r w:rsidRPr="0028553F">
                  <w:rPr>
                    <w:lang w:bidi="fr-FR"/>
                  </w:rPr>
                  <w:t>789</w:t>
                </w:r>
              </w:p>
            </w:tc>
          </w:sdtContent>
        </w:sdt>
        <w:sdt>
          <w:sdtPr>
            <w:alias w:val="Données du tableau :"/>
            <w:tag w:val="Données du tableau :"/>
            <w:id w:val="1440877877"/>
            <w:placeholder>
              <w:docPart w:val="E8B1B5B3005647728B8E6DFEA2C6959B"/>
            </w:placeholder>
            <w:temporary/>
            <w:showingPlcHdr/>
            <w15:appearance w15:val="hidden"/>
          </w:sdtPr>
          <w:sdtEndPr/>
          <w:sdtContent>
            <w:tc>
              <w:tcPr>
                <w:tcW w:w="1872" w:type="dxa"/>
              </w:tcPr>
              <w:p w14:paraId="5A1910D2" w14:textId="77777777" w:rsidR="00E6004D" w:rsidRPr="0028553F" w:rsidRDefault="00E6004D" w:rsidP="00BF4184">
                <w:r w:rsidRPr="0028553F">
                  <w:rPr>
                    <w:lang w:bidi="fr-FR"/>
                  </w:rPr>
                  <w:t>789</w:t>
                </w:r>
              </w:p>
            </w:tc>
          </w:sdtContent>
        </w:sdt>
        <w:sdt>
          <w:sdtPr>
            <w:alias w:val="Données du tableau :"/>
            <w:tag w:val="Données du tableau :"/>
            <w:id w:val="695431633"/>
            <w:placeholder>
              <w:docPart w:val="B5AD085BFA88411CB1C694EA7BA30B85"/>
            </w:placeholder>
            <w:temporary/>
            <w:showingPlcHdr/>
            <w15:appearance w15:val="hidden"/>
          </w:sdtPr>
          <w:sdtEndPr/>
          <w:sdtContent>
            <w:tc>
              <w:tcPr>
                <w:tcW w:w="1872" w:type="dxa"/>
              </w:tcPr>
              <w:p w14:paraId="0EA7226E" w14:textId="77777777" w:rsidR="00E6004D" w:rsidRPr="0028553F" w:rsidRDefault="00E6004D" w:rsidP="00BF4184">
                <w:r w:rsidRPr="0028553F">
                  <w:rPr>
                    <w:lang w:bidi="fr-FR"/>
                  </w:rPr>
                  <w:t>789</w:t>
                </w:r>
              </w:p>
            </w:tc>
          </w:sdtContent>
        </w:sdt>
      </w:tr>
    </w:tbl>
    <w:p w14:paraId="0FF95D5A" w14:textId="77777777" w:rsidR="00E81978" w:rsidRPr="0028553F" w:rsidRDefault="005D3A03">
      <w:pPr>
        <w:pStyle w:val="TableauFigure"/>
      </w:pPr>
      <w:r w:rsidRPr="0028553F">
        <w:rPr>
          <w:rStyle w:val="Accentuation"/>
          <w:lang w:bidi="fr-FR"/>
        </w:rPr>
        <w:t>Remarque</w:t>
      </w:r>
      <w:r w:rsidRPr="0028553F">
        <w:rPr>
          <w:lang w:bidi="fr-FR"/>
        </w:rPr>
        <w:t xml:space="preserve"> : </w:t>
      </w:r>
      <w:sdt>
        <w:sdtPr>
          <w:alias w:val="Texte de la note du tableau :"/>
          <w:tag w:val="Texte de la note du tableau :"/>
          <w:id w:val="668988805"/>
          <w:placeholder>
            <w:docPart w:val="16BE573AA36140E6A74054FE0D35D10C"/>
          </w:placeholder>
          <w:temporary/>
          <w:showingPlcHdr/>
          <w15:appearance w15:val="hidden"/>
        </w:sdtPr>
        <w:sdtEndPr/>
        <w:sdtContent>
          <w:r w:rsidRPr="0028553F">
            <w:rPr>
              <w:lang w:bidi="fr-FR"/>
            </w:rPr>
            <w:t>[Placez tous les tableaux de votre document dans une section dédiée aux tableaux figurant après les références (et, le cas échéant, les notes de bas de page). Commencez une nouvelle page pour chaque tableau, incluez un numéro et un titre de tableau pour chacun d’eux, comme illustré dans cette page. Le texte explicatif figure dans une note qui suit le tableau, comme dans cet exemple. Utilisez le style Tableau/Figure, disponible sous l’onglet Accueil dans la galerie Styles pour définir l’espacement entre le tableau et la note. Les tableaux au format APA peuvent utiliser un interligne simple ou de 1,5. Incluez un titre pour chaque ligne et colonne même si le contenu peut sembler évident. Un style de tableau par défaut a été configuré pour ce modèle correspondant à des instructions de l’APA. Pour insérer un tableau, sous l’onglet Insertion, cliquez sur Tableau.]</w:t>
          </w:r>
        </w:sdtContent>
      </w:sdt>
    </w:p>
    <w:sdt>
      <w:sdtPr>
        <w:alias w:val="Titre des figures :"/>
        <w:tag w:val="Titre des figures :"/>
        <w:id w:val="-2071720289"/>
        <w:placeholder>
          <w:docPart w:val="D3FF6EE7AC2847ECBA86D8A89EC9ED25"/>
        </w:placeholder>
        <w:temporary/>
        <w:showingPlcHdr/>
        <w15:appearance w15:val="hidden"/>
      </w:sdtPr>
      <w:sdtEndPr/>
      <w:sdtContent>
        <w:p w14:paraId="6C7EEF0E" w14:textId="77777777" w:rsidR="00E81978" w:rsidRPr="0028553F" w:rsidRDefault="005D3A03">
          <w:pPr>
            <w:pStyle w:val="Titredesection"/>
          </w:pPr>
          <w:r w:rsidRPr="0028553F">
            <w:rPr>
              <w:lang w:bidi="fr-FR"/>
            </w:rPr>
            <w:t>Titre des figures :</w:t>
          </w:r>
        </w:p>
      </w:sdtContent>
    </w:sdt>
    <w:p w14:paraId="5CA5D01D" w14:textId="77777777" w:rsidR="00E81978" w:rsidRPr="0028553F" w:rsidRDefault="005D3A03">
      <w:pPr>
        <w:pStyle w:val="Sansinterligne"/>
      </w:pPr>
      <w:r w:rsidRPr="0028553F">
        <w:rPr>
          <w:noProof/>
          <w:lang w:bidi="fr-FR"/>
        </w:rPr>
        <w:drawing>
          <wp:inline distT="0" distB="0" distL="0" distR="0" wp14:anchorId="153346B3" wp14:editId="6B2BFA92">
            <wp:extent cx="5734050" cy="3200400"/>
            <wp:effectExtent l="0" t="0" r="0" b="0"/>
            <wp:docPr id="2" name="Graphique 2" descr="Histogramme groupé affichant les valeurs de 3 séries pour 4 caté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02DD541" w14:textId="77777777" w:rsidR="00E81978" w:rsidRPr="0028553F" w:rsidRDefault="005D3A03">
      <w:pPr>
        <w:pStyle w:val="TableauFigure"/>
      </w:pPr>
      <w:r w:rsidRPr="0028553F">
        <w:rPr>
          <w:rStyle w:val="Accentuation"/>
          <w:lang w:bidi="fr-FR"/>
        </w:rPr>
        <w:t>Figure 1</w:t>
      </w:r>
      <w:r w:rsidRPr="0028553F">
        <w:rPr>
          <w:lang w:bidi="fr-FR"/>
        </w:rPr>
        <w:t xml:space="preserve">. </w:t>
      </w:r>
      <w:sdt>
        <w:sdtPr>
          <w:alias w:val="Texte de la figure 1 :"/>
          <w:tag w:val="Texte de la figure 1 :"/>
          <w:id w:val="1420302148"/>
          <w:placeholder>
            <w:docPart w:val="E944307C1BA64AC7A1F687E9FEF84DB6"/>
          </w:placeholder>
          <w:temporary/>
          <w:showingPlcHdr/>
          <w15:appearance w15:val="hidden"/>
          <w:text/>
        </w:sdtPr>
        <w:sdtEndPr/>
        <w:sdtContent>
          <w:r w:rsidRPr="0028553F">
            <w:rPr>
              <w:lang w:bidi="fr-FR"/>
            </w:rPr>
            <w:t>[Incluez tous les chiffres dans leur propre section après les références (et les notes de bas de page et tableaux, le cas échéant). Incluez une légende numérotée pour chaque figure. Utilisez le style Tableau/Figure pour ménager un interligne entre la figure et la légende.]</w:t>
          </w:r>
        </w:sdtContent>
      </w:sdt>
    </w:p>
    <w:p w14:paraId="595B0DF5" w14:textId="77777777" w:rsidR="00E81978" w:rsidRPr="0028553F" w:rsidRDefault="005D3A03">
      <w:pPr>
        <w:pStyle w:val="TableauFigure"/>
      </w:pPr>
      <w:r w:rsidRPr="0028553F">
        <w:rPr>
          <w:lang w:bidi="fr-FR"/>
        </w:rPr>
        <w:t xml:space="preserve">Pour plus d’informations sur tous les éléments de la mise en forme APA, voir le guide </w:t>
      </w:r>
      <w:r w:rsidRPr="0028553F">
        <w:rPr>
          <w:rStyle w:val="Accentuation"/>
          <w:lang w:bidi="fr-FR"/>
        </w:rPr>
        <w:t>APA Style Manual, 6th Edition</w:t>
      </w:r>
      <w:r w:rsidRPr="0028553F">
        <w:rPr>
          <w:lang w:bidi="fr-FR"/>
        </w:rPr>
        <w:t>.</w:t>
      </w:r>
    </w:p>
    <w:sectPr w:rsidR="00E81978" w:rsidRPr="0028553F" w:rsidSect="007E3488">
      <w:headerReference w:type="default" r:id="rId10"/>
      <w:headerReference w:type="first" r:id="rId11"/>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F0EA2" w14:textId="77777777" w:rsidR="00BA59B8" w:rsidRDefault="00BA59B8">
      <w:pPr>
        <w:spacing w:line="240" w:lineRule="auto"/>
      </w:pPr>
      <w:r>
        <w:separator/>
      </w:r>
    </w:p>
    <w:p w14:paraId="0DF14275" w14:textId="77777777" w:rsidR="00BA59B8" w:rsidRDefault="00BA59B8"/>
  </w:endnote>
  <w:endnote w:type="continuationSeparator" w:id="0">
    <w:p w14:paraId="41D71BAE" w14:textId="77777777" w:rsidR="00BA59B8" w:rsidRDefault="00BA59B8">
      <w:pPr>
        <w:spacing w:line="240" w:lineRule="auto"/>
      </w:pPr>
      <w:r>
        <w:continuationSeparator/>
      </w:r>
    </w:p>
    <w:p w14:paraId="744DC50A" w14:textId="77777777" w:rsidR="00BA59B8" w:rsidRDefault="00BA59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1F045" w14:textId="77777777" w:rsidR="00BA59B8" w:rsidRDefault="00BA59B8">
      <w:pPr>
        <w:spacing w:line="240" w:lineRule="auto"/>
      </w:pPr>
      <w:r>
        <w:separator/>
      </w:r>
    </w:p>
    <w:p w14:paraId="0DEB62A2" w14:textId="77777777" w:rsidR="00BA59B8" w:rsidRDefault="00BA59B8"/>
  </w:footnote>
  <w:footnote w:type="continuationSeparator" w:id="0">
    <w:p w14:paraId="479A6E84" w14:textId="77777777" w:rsidR="00BA59B8" w:rsidRDefault="00BA59B8">
      <w:pPr>
        <w:spacing w:line="240" w:lineRule="auto"/>
      </w:pPr>
      <w:r>
        <w:continuationSeparator/>
      </w:r>
    </w:p>
    <w:p w14:paraId="0A8E94CC" w14:textId="77777777" w:rsidR="00BA59B8" w:rsidRDefault="00BA59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32A46" w14:textId="7625558A" w:rsidR="00E81978" w:rsidRDefault="00BA59B8">
    <w:pPr>
      <w:pStyle w:val="En-tte"/>
    </w:pPr>
    <w:sdt>
      <w:sdtPr>
        <w:rPr>
          <w:rStyle w:val="lev"/>
        </w:rPr>
        <w:alias w:val="Titre courant"/>
        <w:tag w:val=""/>
        <w:id w:val="12739865"/>
        <w:placeholder>
          <w:docPart w:val="D3FF6EE7AC2847ECBA86D8A89EC9ED25"/>
        </w:placeholder>
        <w:dataBinding w:prefixMappings="xmlns:ns0='http://schemas.microsoft.com/office/2006/coverPageProps' " w:xpath="/ns0:CoverPageProperties[1]/ns0:Abstract[1]" w:storeItemID="{55AF091B-3C7A-41E3-B477-F2FDAA23CFDA}"/>
        <w15:appearance w15:val="hidden"/>
        <w:text/>
      </w:sdtPr>
      <w:sdtEndPr>
        <w:rPr>
          <w:rStyle w:val="Policepardfaut"/>
          <w:b w:val="0"/>
          <w:bCs w:val="0"/>
        </w:rPr>
      </w:sdtEndPr>
      <w:sdtContent>
        <w:r w:rsidR="004B292A">
          <w:rPr>
            <w:rStyle w:val="lev"/>
          </w:rPr>
          <w:t>RAPPORT</w:t>
        </w:r>
      </w:sdtContent>
    </w:sdt>
    <w:r w:rsidR="005D3A03">
      <w:rPr>
        <w:rStyle w:val="lev"/>
        <w:lang w:bidi="fr-FR"/>
      </w:rPr>
      <w:ptab w:relativeTo="margin" w:alignment="right" w:leader="none"/>
    </w:r>
    <w:r w:rsidR="005D3A03">
      <w:rPr>
        <w:rStyle w:val="lev"/>
        <w:lang w:bidi="fr-FR"/>
      </w:rPr>
      <w:fldChar w:fldCharType="begin"/>
    </w:r>
    <w:r w:rsidR="005D3A03">
      <w:rPr>
        <w:rStyle w:val="lev"/>
        <w:lang w:bidi="fr-FR"/>
      </w:rPr>
      <w:instrText xml:space="preserve"> PAGE   \* MERGEFORMAT </w:instrText>
    </w:r>
    <w:r w:rsidR="005D3A03">
      <w:rPr>
        <w:rStyle w:val="lev"/>
        <w:lang w:bidi="fr-FR"/>
      </w:rPr>
      <w:fldChar w:fldCharType="separate"/>
    </w:r>
    <w:r w:rsidR="000D3F41">
      <w:rPr>
        <w:rStyle w:val="lev"/>
        <w:noProof/>
        <w:lang w:bidi="fr-FR"/>
      </w:rPr>
      <w:t>8</w:t>
    </w:r>
    <w:r w:rsidR="005D3A03">
      <w:rPr>
        <w:rStyle w:val="lev"/>
        <w:noProof/>
        <w:lang w:bidi="fr-F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2E422" w14:textId="498FD06F" w:rsidR="00E81978" w:rsidRDefault="00C70F6B">
    <w:pPr>
      <w:pStyle w:val="En-tte"/>
      <w:rPr>
        <w:lang w:bidi="fr-FR"/>
      </w:rPr>
    </w:pPr>
    <w:r>
      <w:rPr>
        <w:lang w:bidi="fr-FR"/>
      </w:rPr>
      <w:t>RAPPORT</w:t>
    </w:r>
  </w:p>
  <w:p w14:paraId="2D3C0FB0" w14:textId="77777777" w:rsidR="00C70F6B" w:rsidRDefault="00C70F6B">
    <w:pPr>
      <w:pStyle w:val="En-tte"/>
      <w:rPr>
        <w:rStyle w:val="lev"/>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um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epuce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savePreviewPicture/>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6B"/>
    <w:rsid w:val="000D3F41"/>
    <w:rsid w:val="001D433C"/>
    <w:rsid w:val="0028553F"/>
    <w:rsid w:val="00355DCA"/>
    <w:rsid w:val="00453509"/>
    <w:rsid w:val="004B292A"/>
    <w:rsid w:val="00551A02"/>
    <w:rsid w:val="005534FA"/>
    <w:rsid w:val="005D3A03"/>
    <w:rsid w:val="007D3851"/>
    <w:rsid w:val="007E3488"/>
    <w:rsid w:val="008002C0"/>
    <w:rsid w:val="00830316"/>
    <w:rsid w:val="008C5323"/>
    <w:rsid w:val="009A6A3B"/>
    <w:rsid w:val="00A65E3B"/>
    <w:rsid w:val="00AC36DA"/>
    <w:rsid w:val="00B06D55"/>
    <w:rsid w:val="00B823AA"/>
    <w:rsid w:val="00BA45DB"/>
    <w:rsid w:val="00BA59B8"/>
    <w:rsid w:val="00BD6AD2"/>
    <w:rsid w:val="00BF4184"/>
    <w:rsid w:val="00C0601E"/>
    <w:rsid w:val="00C31D30"/>
    <w:rsid w:val="00C70F6B"/>
    <w:rsid w:val="00CD6E39"/>
    <w:rsid w:val="00CF6E91"/>
    <w:rsid w:val="00D01D4E"/>
    <w:rsid w:val="00D85B68"/>
    <w:rsid w:val="00E6004D"/>
    <w:rsid w:val="00E758E6"/>
    <w:rsid w:val="00E81978"/>
    <w:rsid w:val="00F379B7"/>
    <w:rsid w:val="00F525FA"/>
    <w:rsid w:val="00FA5D4F"/>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B455C"/>
  <w15:chartTrackingRefBased/>
  <w15:docId w15:val="{7A06BE36-13CD-48E5-944D-77319608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AD2"/>
  </w:style>
  <w:style w:type="paragraph" w:styleId="Titre1">
    <w:name w:val="heading 1"/>
    <w:basedOn w:val="Normal"/>
    <w:next w:val="Normal"/>
    <w:link w:val="Titre1Car"/>
    <w:uiPriority w:val="9"/>
    <w:qFormat/>
    <w:rsid w:val="00BD6AD2"/>
    <w:pPr>
      <w:keepNext/>
      <w:keepLines/>
      <w:spacing w:before="400" w:after="40" w:line="240" w:lineRule="auto"/>
      <w:outlineLvl w:val="0"/>
    </w:pPr>
    <w:rPr>
      <w:rFonts w:asciiTheme="majorHAnsi" w:eastAsiaTheme="majorEastAsia" w:hAnsiTheme="majorHAnsi" w:cstheme="majorBidi"/>
      <w:color w:val="6E6E6E" w:themeColor="accent1" w:themeShade="80"/>
      <w:sz w:val="36"/>
      <w:szCs w:val="36"/>
    </w:rPr>
  </w:style>
  <w:style w:type="paragraph" w:styleId="Titre2">
    <w:name w:val="heading 2"/>
    <w:basedOn w:val="Normal"/>
    <w:next w:val="Normal"/>
    <w:link w:val="Titre2Car"/>
    <w:uiPriority w:val="9"/>
    <w:unhideWhenUsed/>
    <w:qFormat/>
    <w:rsid w:val="00BD6AD2"/>
    <w:pPr>
      <w:keepNext/>
      <w:keepLines/>
      <w:spacing w:before="40" w:after="0" w:line="240" w:lineRule="auto"/>
      <w:outlineLvl w:val="1"/>
    </w:pPr>
    <w:rPr>
      <w:rFonts w:asciiTheme="majorHAnsi" w:eastAsiaTheme="majorEastAsia" w:hAnsiTheme="majorHAnsi" w:cstheme="majorBidi"/>
      <w:color w:val="A5A5A5" w:themeColor="accent1" w:themeShade="BF"/>
      <w:sz w:val="32"/>
      <w:szCs w:val="32"/>
    </w:rPr>
  </w:style>
  <w:style w:type="paragraph" w:styleId="Titre3">
    <w:name w:val="heading 3"/>
    <w:basedOn w:val="Normal"/>
    <w:next w:val="Normal"/>
    <w:link w:val="Titre3Car"/>
    <w:uiPriority w:val="9"/>
    <w:unhideWhenUsed/>
    <w:qFormat/>
    <w:rsid w:val="00BD6AD2"/>
    <w:pPr>
      <w:keepNext/>
      <w:keepLines/>
      <w:spacing w:before="40" w:after="0" w:line="240" w:lineRule="auto"/>
      <w:outlineLvl w:val="2"/>
    </w:pPr>
    <w:rPr>
      <w:rFonts w:asciiTheme="majorHAnsi" w:eastAsiaTheme="majorEastAsia" w:hAnsiTheme="majorHAnsi" w:cstheme="majorBidi"/>
      <w:color w:val="A5A5A5" w:themeColor="accent1" w:themeShade="BF"/>
      <w:sz w:val="28"/>
      <w:szCs w:val="28"/>
    </w:rPr>
  </w:style>
  <w:style w:type="paragraph" w:styleId="Titre4">
    <w:name w:val="heading 4"/>
    <w:basedOn w:val="Normal"/>
    <w:next w:val="Normal"/>
    <w:link w:val="Titre4Car"/>
    <w:uiPriority w:val="9"/>
    <w:unhideWhenUsed/>
    <w:qFormat/>
    <w:rsid w:val="00BD6AD2"/>
    <w:pPr>
      <w:keepNext/>
      <w:keepLines/>
      <w:spacing w:before="40" w:after="0"/>
      <w:outlineLvl w:val="3"/>
    </w:pPr>
    <w:rPr>
      <w:rFonts w:asciiTheme="majorHAnsi" w:eastAsiaTheme="majorEastAsia" w:hAnsiTheme="majorHAnsi" w:cstheme="majorBidi"/>
      <w:color w:val="A5A5A5" w:themeColor="accent1" w:themeShade="BF"/>
      <w:sz w:val="24"/>
      <w:szCs w:val="24"/>
    </w:rPr>
  </w:style>
  <w:style w:type="paragraph" w:styleId="Titre5">
    <w:name w:val="heading 5"/>
    <w:basedOn w:val="Normal"/>
    <w:next w:val="Normal"/>
    <w:link w:val="Titre5Car"/>
    <w:uiPriority w:val="9"/>
    <w:unhideWhenUsed/>
    <w:qFormat/>
    <w:rsid w:val="00BD6AD2"/>
    <w:pPr>
      <w:keepNext/>
      <w:keepLines/>
      <w:spacing w:before="40" w:after="0"/>
      <w:outlineLvl w:val="4"/>
    </w:pPr>
    <w:rPr>
      <w:rFonts w:asciiTheme="majorHAnsi" w:eastAsiaTheme="majorEastAsia" w:hAnsiTheme="majorHAnsi" w:cstheme="majorBidi"/>
      <w:caps/>
      <w:color w:val="A5A5A5" w:themeColor="accent1" w:themeShade="BF"/>
    </w:rPr>
  </w:style>
  <w:style w:type="paragraph" w:styleId="Titre6">
    <w:name w:val="heading 6"/>
    <w:basedOn w:val="Normal"/>
    <w:next w:val="Normal"/>
    <w:link w:val="Titre6Car"/>
    <w:uiPriority w:val="9"/>
    <w:semiHidden/>
    <w:unhideWhenUsed/>
    <w:qFormat/>
    <w:rsid w:val="00BD6AD2"/>
    <w:pPr>
      <w:keepNext/>
      <w:keepLines/>
      <w:spacing w:before="40" w:after="0"/>
      <w:outlineLvl w:val="5"/>
    </w:pPr>
    <w:rPr>
      <w:rFonts w:asciiTheme="majorHAnsi" w:eastAsiaTheme="majorEastAsia" w:hAnsiTheme="majorHAnsi" w:cstheme="majorBidi"/>
      <w:i/>
      <w:iCs/>
      <w:caps/>
      <w:color w:val="6E6E6E" w:themeColor="accent1" w:themeShade="80"/>
    </w:rPr>
  </w:style>
  <w:style w:type="paragraph" w:styleId="Titre7">
    <w:name w:val="heading 7"/>
    <w:basedOn w:val="Normal"/>
    <w:next w:val="Normal"/>
    <w:link w:val="Titre7Car"/>
    <w:uiPriority w:val="9"/>
    <w:semiHidden/>
    <w:unhideWhenUsed/>
    <w:qFormat/>
    <w:rsid w:val="00BD6AD2"/>
    <w:pPr>
      <w:keepNext/>
      <w:keepLines/>
      <w:spacing w:before="40" w:after="0"/>
      <w:outlineLvl w:val="6"/>
    </w:pPr>
    <w:rPr>
      <w:rFonts w:asciiTheme="majorHAnsi" w:eastAsiaTheme="majorEastAsia" w:hAnsiTheme="majorHAnsi" w:cstheme="majorBidi"/>
      <w:b/>
      <w:bCs/>
      <w:color w:val="6E6E6E" w:themeColor="accent1" w:themeShade="80"/>
    </w:rPr>
  </w:style>
  <w:style w:type="paragraph" w:styleId="Titre8">
    <w:name w:val="heading 8"/>
    <w:basedOn w:val="Normal"/>
    <w:next w:val="Normal"/>
    <w:link w:val="Titre8Car"/>
    <w:uiPriority w:val="9"/>
    <w:semiHidden/>
    <w:unhideWhenUsed/>
    <w:qFormat/>
    <w:rsid w:val="00BD6AD2"/>
    <w:pPr>
      <w:keepNext/>
      <w:keepLines/>
      <w:spacing w:before="40" w:after="0"/>
      <w:outlineLvl w:val="7"/>
    </w:pPr>
    <w:rPr>
      <w:rFonts w:asciiTheme="majorHAnsi" w:eastAsiaTheme="majorEastAsia" w:hAnsiTheme="majorHAnsi" w:cstheme="majorBidi"/>
      <w:b/>
      <w:bCs/>
      <w:i/>
      <w:iCs/>
      <w:color w:val="6E6E6E" w:themeColor="accent1" w:themeShade="80"/>
    </w:rPr>
  </w:style>
  <w:style w:type="paragraph" w:styleId="Titre9">
    <w:name w:val="heading 9"/>
    <w:basedOn w:val="Normal"/>
    <w:next w:val="Normal"/>
    <w:link w:val="Titre9Car"/>
    <w:uiPriority w:val="9"/>
    <w:semiHidden/>
    <w:unhideWhenUsed/>
    <w:qFormat/>
    <w:rsid w:val="00BD6AD2"/>
    <w:pPr>
      <w:keepNext/>
      <w:keepLines/>
      <w:spacing w:before="40" w:after="0"/>
      <w:outlineLvl w:val="8"/>
    </w:pPr>
    <w:rPr>
      <w:rFonts w:asciiTheme="majorHAnsi" w:eastAsiaTheme="majorEastAsia" w:hAnsiTheme="majorHAnsi" w:cstheme="majorBidi"/>
      <w:i/>
      <w:iCs/>
      <w:color w:val="6E6E6E"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desection">
    <w:name w:val="Titre de section"/>
    <w:basedOn w:val="Normal"/>
    <w:uiPriority w:val="2"/>
    <w:pPr>
      <w:pageBreakBefore/>
      <w:jc w:val="center"/>
      <w:outlineLvl w:val="0"/>
    </w:pPr>
    <w:rPr>
      <w:rFonts w:asciiTheme="majorHAnsi" w:eastAsiaTheme="majorEastAsia" w:hAnsiTheme="majorHAnsi" w:cstheme="majorBidi"/>
    </w:rPr>
  </w:style>
  <w:style w:type="paragraph" w:styleId="En-tte">
    <w:name w:val="header"/>
    <w:basedOn w:val="Normal"/>
    <w:link w:val="En-tteCar"/>
    <w:uiPriority w:val="99"/>
    <w:unhideWhenUsed/>
    <w:pPr>
      <w:spacing w:line="240" w:lineRule="auto"/>
    </w:pPr>
  </w:style>
  <w:style w:type="character" w:customStyle="1" w:styleId="En-tteCar">
    <w:name w:val="En-tête Car"/>
    <w:basedOn w:val="Policepardfaut"/>
    <w:link w:val="En-tte"/>
    <w:uiPriority w:val="99"/>
    <w:rPr>
      <w:kern w:val="24"/>
    </w:rPr>
  </w:style>
  <w:style w:type="character" w:styleId="lev">
    <w:name w:val="Strong"/>
    <w:basedOn w:val="Policepardfaut"/>
    <w:uiPriority w:val="22"/>
    <w:qFormat/>
    <w:rsid w:val="00BD6AD2"/>
    <w:rPr>
      <w:b/>
      <w:bCs/>
    </w:rPr>
  </w:style>
  <w:style w:type="character" w:styleId="Textedelespacerserv">
    <w:name w:val="Placeholder Text"/>
    <w:basedOn w:val="Policepardfaut"/>
    <w:uiPriority w:val="99"/>
    <w:semiHidden/>
    <w:rsid w:val="005D3A03"/>
    <w:rPr>
      <w:color w:val="404040" w:themeColor="text1" w:themeTint="BF"/>
    </w:rPr>
  </w:style>
  <w:style w:type="paragraph" w:styleId="Sansinterligne">
    <w:name w:val="No Spacing"/>
    <w:aliases w:val="No Indent"/>
    <w:uiPriority w:val="1"/>
    <w:qFormat/>
    <w:rsid w:val="00BD6AD2"/>
    <w:pPr>
      <w:spacing w:after="0" w:line="240" w:lineRule="auto"/>
    </w:pPr>
  </w:style>
  <w:style w:type="character" w:customStyle="1" w:styleId="Titre1Car">
    <w:name w:val="Titre 1 Car"/>
    <w:basedOn w:val="Policepardfaut"/>
    <w:link w:val="Titre1"/>
    <w:uiPriority w:val="9"/>
    <w:rsid w:val="00BD6AD2"/>
    <w:rPr>
      <w:rFonts w:asciiTheme="majorHAnsi" w:eastAsiaTheme="majorEastAsia" w:hAnsiTheme="majorHAnsi" w:cstheme="majorBidi"/>
      <w:color w:val="6E6E6E" w:themeColor="accent1" w:themeShade="80"/>
      <w:sz w:val="36"/>
      <w:szCs w:val="36"/>
    </w:rPr>
  </w:style>
  <w:style w:type="character" w:customStyle="1" w:styleId="Titre2Car">
    <w:name w:val="Titre 2 Car"/>
    <w:basedOn w:val="Policepardfaut"/>
    <w:link w:val="Titre2"/>
    <w:uiPriority w:val="9"/>
    <w:rsid w:val="00BD6AD2"/>
    <w:rPr>
      <w:rFonts w:asciiTheme="majorHAnsi" w:eastAsiaTheme="majorEastAsia" w:hAnsiTheme="majorHAnsi" w:cstheme="majorBidi"/>
      <w:color w:val="A5A5A5" w:themeColor="accent1" w:themeShade="BF"/>
      <w:sz w:val="32"/>
      <w:szCs w:val="32"/>
    </w:rPr>
  </w:style>
  <w:style w:type="paragraph" w:styleId="Titre">
    <w:name w:val="Title"/>
    <w:basedOn w:val="Normal"/>
    <w:next w:val="Normal"/>
    <w:link w:val="TitreCar"/>
    <w:uiPriority w:val="10"/>
    <w:qFormat/>
    <w:rsid w:val="00BD6AD2"/>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itreCar">
    <w:name w:val="Titre Car"/>
    <w:basedOn w:val="Policepardfaut"/>
    <w:link w:val="Titre"/>
    <w:uiPriority w:val="10"/>
    <w:rsid w:val="00BD6AD2"/>
    <w:rPr>
      <w:rFonts w:asciiTheme="majorHAnsi" w:eastAsiaTheme="majorEastAsia" w:hAnsiTheme="majorHAnsi" w:cstheme="majorBidi"/>
      <w:caps/>
      <w:color w:val="000000" w:themeColor="text2"/>
      <w:spacing w:val="-15"/>
      <w:sz w:val="72"/>
      <w:szCs w:val="72"/>
    </w:rPr>
  </w:style>
  <w:style w:type="character" w:styleId="Accentuation">
    <w:name w:val="Emphasis"/>
    <w:basedOn w:val="Policepardfaut"/>
    <w:uiPriority w:val="20"/>
    <w:qFormat/>
    <w:rsid w:val="00BD6AD2"/>
    <w:rPr>
      <w:i/>
      <w:iCs/>
    </w:rPr>
  </w:style>
  <w:style w:type="character" w:customStyle="1" w:styleId="Titre3Car">
    <w:name w:val="Titre 3 Car"/>
    <w:basedOn w:val="Policepardfaut"/>
    <w:link w:val="Titre3"/>
    <w:uiPriority w:val="9"/>
    <w:rsid w:val="00BD6AD2"/>
    <w:rPr>
      <w:rFonts w:asciiTheme="majorHAnsi" w:eastAsiaTheme="majorEastAsia" w:hAnsiTheme="majorHAnsi" w:cstheme="majorBidi"/>
      <w:color w:val="A5A5A5" w:themeColor="accent1" w:themeShade="BF"/>
      <w:sz w:val="28"/>
      <w:szCs w:val="28"/>
    </w:rPr>
  </w:style>
  <w:style w:type="character" w:customStyle="1" w:styleId="Titre4Car">
    <w:name w:val="Titre 4 Car"/>
    <w:basedOn w:val="Policepardfaut"/>
    <w:link w:val="Titre4"/>
    <w:uiPriority w:val="9"/>
    <w:rsid w:val="00BD6AD2"/>
    <w:rPr>
      <w:rFonts w:asciiTheme="majorHAnsi" w:eastAsiaTheme="majorEastAsia" w:hAnsiTheme="majorHAnsi" w:cstheme="majorBidi"/>
      <w:color w:val="A5A5A5" w:themeColor="accent1" w:themeShade="BF"/>
      <w:sz w:val="24"/>
      <w:szCs w:val="24"/>
    </w:rPr>
  </w:style>
  <w:style w:type="character" w:customStyle="1" w:styleId="Titre5Car">
    <w:name w:val="Titre 5 Car"/>
    <w:basedOn w:val="Policepardfaut"/>
    <w:link w:val="Titre5"/>
    <w:uiPriority w:val="9"/>
    <w:rsid w:val="00BD6AD2"/>
    <w:rPr>
      <w:rFonts w:asciiTheme="majorHAnsi" w:eastAsiaTheme="majorEastAsia" w:hAnsiTheme="majorHAnsi" w:cstheme="majorBidi"/>
      <w:caps/>
      <w:color w:val="A5A5A5" w:themeColor="accent1" w:themeShade="BF"/>
    </w:rPr>
  </w:style>
  <w:style w:type="paragraph" w:styleId="Textedebulles">
    <w:name w:val="Balloon Text"/>
    <w:basedOn w:val="Normal"/>
    <w:link w:val="TextedebullesCar"/>
    <w:uiPriority w:val="99"/>
    <w:semiHidden/>
    <w:unhideWhenUsed/>
    <w:rsid w:val="00FF2002"/>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FF2002"/>
    <w:rPr>
      <w:rFonts w:ascii="Segoe UI" w:hAnsi="Segoe UI" w:cs="Segoe UI"/>
      <w:kern w:val="24"/>
      <w:sz w:val="22"/>
      <w:szCs w:val="18"/>
    </w:rPr>
  </w:style>
  <w:style w:type="paragraph" w:styleId="Bibliographie">
    <w:name w:val="Bibliography"/>
    <w:basedOn w:val="Normal"/>
    <w:next w:val="Normal"/>
    <w:uiPriority w:val="37"/>
    <w:unhideWhenUsed/>
    <w:pPr>
      <w:ind w:left="720" w:hanging="720"/>
    </w:pPr>
  </w:style>
  <w:style w:type="paragraph" w:styleId="Normalcentr">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rPr>
      <w:kern w:val="24"/>
    </w:rPr>
  </w:style>
  <w:style w:type="paragraph" w:styleId="Corpsdetexte2">
    <w:name w:val="Body Text 2"/>
    <w:basedOn w:val="Normal"/>
    <w:link w:val="Corpsdetexte2Car"/>
    <w:uiPriority w:val="99"/>
    <w:semiHidden/>
    <w:unhideWhenUsed/>
    <w:pPr>
      <w:spacing w:after="120"/>
    </w:pPr>
  </w:style>
  <w:style w:type="character" w:customStyle="1" w:styleId="Corpsdetexte2Car">
    <w:name w:val="Corps de texte 2 Car"/>
    <w:basedOn w:val="Policepardfaut"/>
    <w:link w:val="Corpsdetexte2"/>
    <w:uiPriority w:val="99"/>
    <w:semiHidden/>
    <w:rPr>
      <w:kern w:val="24"/>
    </w:rPr>
  </w:style>
  <w:style w:type="paragraph" w:styleId="Corpsdetexte3">
    <w:name w:val="Body Text 3"/>
    <w:basedOn w:val="Normal"/>
    <w:link w:val="Corpsdetexte3Car"/>
    <w:uiPriority w:val="99"/>
    <w:semiHidden/>
    <w:unhideWhenUsed/>
    <w:rsid w:val="00FF2002"/>
    <w:pPr>
      <w:spacing w:after="120"/>
    </w:pPr>
    <w:rPr>
      <w:szCs w:val="16"/>
    </w:rPr>
  </w:style>
  <w:style w:type="character" w:customStyle="1" w:styleId="Corpsdetexte3Car">
    <w:name w:val="Corps de texte 3 Car"/>
    <w:basedOn w:val="Policepardfaut"/>
    <w:link w:val="Corpsdetexte3"/>
    <w:uiPriority w:val="99"/>
    <w:semiHidden/>
    <w:rsid w:val="00FF2002"/>
    <w:rPr>
      <w:kern w:val="24"/>
      <w:sz w:val="22"/>
      <w:szCs w:val="16"/>
    </w:rPr>
  </w:style>
  <w:style w:type="paragraph" w:styleId="Retrait1religne">
    <w:name w:val="Body Text First Indent"/>
    <w:basedOn w:val="Corpsdetexte"/>
    <w:link w:val="Retrait1religneCar"/>
    <w:uiPriority w:val="99"/>
    <w:semiHidden/>
    <w:unhideWhenUsed/>
    <w:pPr>
      <w:spacing w:after="0"/>
    </w:pPr>
  </w:style>
  <w:style w:type="character" w:customStyle="1" w:styleId="Retrait1religneCar">
    <w:name w:val="Retrait 1re ligne Car"/>
    <w:basedOn w:val="CorpsdetexteCar"/>
    <w:link w:val="Retrait1religne"/>
    <w:uiPriority w:val="99"/>
    <w:semiHidden/>
    <w:rPr>
      <w:kern w:val="24"/>
    </w:rPr>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rPr>
      <w:kern w:val="24"/>
    </w:rPr>
  </w:style>
  <w:style w:type="paragraph" w:styleId="Retraitcorpset1relig">
    <w:name w:val="Body Text First Indent 2"/>
    <w:basedOn w:val="Retraitcorpsdetexte"/>
    <w:link w:val="Retraitcorpset1religCar"/>
    <w:uiPriority w:val="99"/>
    <w:semiHidden/>
    <w:unhideWhenUsed/>
    <w:pPr>
      <w:spacing w:after="0"/>
    </w:pPr>
  </w:style>
  <w:style w:type="character" w:customStyle="1" w:styleId="Retraitcorpset1religCar">
    <w:name w:val="Retrait corps et 1re lig. Car"/>
    <w:basedOn w:val="RetraitcorpsdetexteCar"/>
    <w:link w:val="Retraitcorpset1relig"/>
    <w:uiPriority w:val="99"/>
    <w:semiHidden/>
    <w:rPr>
      <w:kern w:val="24"/>
    </w:rPr>
  </w:style>
  <w:style w:type="paragraph" w:styleId="Retraitcorpsdetexte2">
    <w:name w:val="Body Text Indent 2"/>
    <w:basedOn w:val="Normal"/>
    <w:link w:val="Retraitcorpsdetexte2Car"/>
    <w:uiPriority w:val="99"/>
    <w:semiHidden/>
    <w:unhideWhenUsed/>
    <w:pPr>
      <w:spacing w:after="120"/>
      <w:ind w:left="360"/>
    </w:pPr>
  </w:style>
  <w:style w:type="character" w:customStyle="1" w:styleId="Retraitcorpsdetexte2Car">
    <w:name w:val="Retrait corps de texte 2 Car"/>
    <w:basedOn w:val="Policepardfaut"/>
    <w:link w:val="Retraitcorpsdetexte2"/>
    <w:uiPriority w:val="99"/>
    <w:semiHidden/>
    <w:rPr>
      <w:kern w:val="24"/>
    </w:rPr>
  </w:style>
  <w:style w:type="paragraph" w:styleId="Retraitcorpsdetexte3">
    <w:name w:val="Body Text Indent 3"/>
    <w:basedOn w:val="Normal"/>
    <w:link w:val="Retraitcorpsdetexte3Car"/>
    <w:uiPriority w:val="99"/>
    <w:semiHidden/>
    <w:unhideWhenUsed/>
    <w:rsid w:val="00FF2002"/>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FF2002"/>
    <w:rPr>
      <w:kern w:val="24"/>
      <w:sz w:val="22"/>
      <w:szCs w:val="16"/>
    </w:rPr>
  </w:style>
  <w:style w:type="paragraph" w:styleId="Lgende">
    <w:name w:val="caption"/>
    <w:basedOn w:val="Normal"/>
    <w:next w:val="Normal"/>
    <w:uiPriority w:val="35"/>
    <w:semiHidden/>
    <w:unhideWhenUsed/>
    <w:qFormat/>
    <w:rsid w:val="00BD6AD2"/>
    <w:pPr>
      <w:spacing w:line="240" w:lineRule="auto"/>
    </w:pPr>
    <w:rPr>
      <w:b/>
      <w:bCs/>
      <w:smallCaps/>
      <w:color w:val="000000" w:themeColor="text2"/>
    </w:rPr>
  </w:style>
  <w:style w:type="paragraph" w:styleId="Formuledepolitesse">
    <w:name w:val="Closing"/>
    <w:basedOn w:val="Normal"/>
    <w:link w:val="FormuledepolitesseCar"/>
    <w:uiPriority w:val="99"/>
    <w:semiHidden/>
    <w:unhideWhenUsed/>
    <w:pPr>
      <w:spacing w:line="240" w:lineRule="auto"/>
      <w:ind w:left="4320"/>
    </w:pPr>
  </w:style>
  <w:style w:type="character" w:customStyle="1" w:styleId="FormuledepolitesseCar">
    <w:name w:val="Formule de politesse Car"/>
    <w:basedOn w:val="Policepardfaut"/>
    <w:link w:val="Formuledepolitesse"/>
    <w:uiPriority w:val="99"/>
    <w:semiHidden/>
    <w:rPr>
      <w:kern w:val="24"/>
    </w:rPr>
  </w:style>
  <w:style w:type="paragraph" w:styleId="Commentaire">
    <w:name w:val="annotation text"/>
    <w:basedOn w:val="Normal"/>
    <w:link w:val="CommentaireCar"/>
    <w:uiPriority w:val="99"/>
    <w:semiHidden/>
    <w:unhideWhenUsed/>
    <w:rsid w:val="00FF2002"/>
    <w:pPr>
      <w:spacing w:line="240" w:lineRule="auto"/>
    </w:pPr>
    <w:rPr>
      <w:szCs w:val="20"/>
    </w:rPr>
  </w:style>
  <w:style w:type="character" w:customStyle="1" w:styleId="CommentaireCar">
    <w:name w:val="Commentaire Car"/>
    <w:basedOn w:val="Policepardfaut"/>
    <w:link w:val="Commentaire"/>
    <w:uiPriority w:val="99"/>
    <w:semiHidden/>
    <w:rsid w:val="00FF2002"/>
    <w:rPr>
      <w:kern w:val="24"/>
      <w:sz w:val="22"/>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kern w:val="24"/>
      <w:sz w:val="20"/>
      <w:szCs w:val="20"/>
    </w:r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rPr>
      <w:kern w:val="24"/>
    </w:rPr>
  </w:style>
  <w:style w:type="paragraph" w:styleId="Explorateurdedocuments">
    <w:name w:val="Document Map"/>
    <w:basedOn w:val="Normal"/>
    <w:link w:val="ExplorateurdedocumentsCar"/>
    <w:uiPriority w:val="99"/>
    <w:semiHidden/>
    <w:unhideWhenUsed/>
    <w:rsid w:val="00FF2002"/>
    <w:pPr>
      <w:spacing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FF2002"/>
    <w:rPr>
      <w:rFonts w:ascii="Segoe UI" w:hAnsi="Segoe UI" w:cs="Segoe UI"/>
      <w:kern w:val="24"/>
      <w:sz w:val="22"/>
      <w:szCs w:val="16"/>
    </w:rPr>
  </w:style>
  <w:style w:type="paragraph" w:styleId="Signaturelectronique">
    <w:name w:val="E-mail Signature"/>
    <w:basedOn w:val="Normal"/>
    <w:link w:val="SignaturelectroniqueCar"/>
    <w:uiPriority w:val="99"/>
    <w:semiHidden/>
    <w:unhideWhenUsed/>
    <w:pPr>
      <w:spacing w:line="240" w:lineRule="auto"/>
    </w:pPr>
  </w:style>
  <w:style w:type="character" w:customStyle="1" w:styleId="SignaturelectroniqueCar">
    <w:name w:val="Signature électronique Car"/>
    <w:basedOn w:val="Policepardfaut"/>
    <w:link w:val="Signaturelectronique"/>
    <w:uiPriority w:val="99"/>
    <w:semiHidden/>
    <w:rPr>
      <w:kern w:val="24"/>
    </w:rPr>
  </w:style>
  <w:style w:type="paragraph" w:styleId="Notedebasdepage">
    <w:name w:val="footnote text"/>
    <w:basedOn w:val="Normal"/>
    <w:link w:val="NotedebasdepageCar"/>
    <w:uiPriority w:val="99"/>
    <w:semiHidden/>
    <w:unhideWhenUsed/>
    <w:rsid w:val="00FF2002"/>
    <w:pPr>
      <w:spacing w:line="240" w:lineRule="auto"/>
    </w:pPr>
    <w:rPr>
      <w:szCs w:val="20"/>
    </w:rPr>
  </w:style>
  <w:style w:type="character" w:customStyle="1" w:styleId="NotedebasdepageCar">
    <w:name w:val="Note de bas de page Car"/>
    <w:basedOn w:val="Policepardfaut"/>
    <w:link w:val="Notedebasdepage"/>
    <w:uiPriority w:val="99"/>
    <w:semiHidden/>
    <w:rsid w:val="00FF2002"/>
    <w:rPr>
      <w:kern w:val="24"/>
      <w:sz w:val="22"/>
      <w:szCs w:val="20"/>
    </w:rPr>
  </w:style>
  <w:style w:type="paragraph" w:styleId="Adressedestinataire">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Adresseexpditeur">
    <w:name w:val="envelope return"/>
    <w:basedOn w:val="Normal"/>
    <w:uiPriority w:val="99"/>
    <w:semiHidden/>
    <w:unhideWhenUsed/>
    <w:rsid w:val="00FF2002"/>
    <w:pPr>
      <w:spacing w:line="240" w:lineRule="auto"/>
    </w:pPr>
    <w:rPr>
      <w:rFonts w:asciiTheme="majorHAnsi" w:eastAsiaTheme="majorEastAsia" w:hAnsiTheme="majorHAnsi" w:cstheme="majorBidi"/>
      <w:szCs w:val="20"/>
    </w:rPr>
  </w:style>
  <w:style w:type="paragraph" w:styleId="Pieddepage">
    <w:name w:val="footer"/>
    <w:basedOn w:val="Normal"/>
    <w:link w:val="PieddepageCar"/>
    <w:uiPriority w:val="99"/>
    <w:unhideWhenUsed/>
    <w:rsid w:val="008002C0"/>
    <w:pPr>
      <w:spacing w:line="240" w:lineRule="auto"/>
    </w:pPr>
  </w:style>
  <w:style w:type="character" w:customStyle="1" w:styleId="PieddepageCar">
    <w:name w:val="Pied de page Car"/>
    <w:basedOn w:val="Policepardfaut"/>
    <w:link w:val="Pieddepage"/>
    <w:uiPriority w:val="99"/>
    <w:rsid w:val="008002C0"/>
    <w:rPr>
      <w:kern w:val="24"/>
    </w:rPr>
  </w:style>
  <w:style w:type="table" w:styleId="Grilledutableau">
    <w:name w:val="Table Grid"/>
    <w:basedOn w:val="Tableau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6Car">
    <w:name w:val="Titre 6 Car"/>
    <w:basedOn w:val="Policepardfaut"/>
    <w:link w:val="Titre6"/>
    <w:uiPriority w:val="9"/>
    <w:semiHidden/>
    <w:rsid w:val="00BD6AD2"/>
    <w:rPr>
      <w:rFonts w:asciiTheme="majorHAnsi" w:eastAsiaTheme="majorEastAsia" w:hAnsiTheme="majorHAnsi" w:cstheme="majorBidi"/>
      <w:i/>
      <w:iCs/>
      <w:caps/>
      <w:color w:val="6E6E6E" w:themeColor="accent1" w:themeShade="80"/>
    </w:rPr>
  </w:style>
  <w:style w:type="character" w:customStyle="1" w:styleId="Titre7Car">
    <w:name w:val="Titre 7 Car"/>
    <w:basedOn w:val="Policepardfaut"/>
    <w:link w:val="Titre7"/>
    <w:uiPriority w:val="9"/>
    <w:semiHidden/>
    <w:rsid w:val="00BD6AD2"/>
    <w:rPr>
      <w:rFonts w:asciiTheme="majorHAnsi" w:eastAsiaTheme="majorEastAsia" w:hAnsiTheme="majorHAnsi" w:cstheme="majorBidi"/>
      <w:b/>
      <w:bCs/>
      <w:color w:val="6E6E6E" w:themeColor="accent1" w:themeShade="80"/>
    </w:rPr>
  </w:style>
  <w:style w:type="character" w:customStyle="1" w:styleId="Titre8Car">
    <w:name w:val="Titre 8 Car"/>
    <w:basedOn w:val="Policepardfaut"/>
    <w:link w:val="Titre8"/>
    <w:uiPriority w:val="9"/>
    <w:semiHidden/>
    <w:rsid w:val="00BD6AD2"/>
    <w:rPr>
      <w:rFonts w:asciiTheme="majorHAnsi" w:eastAsiaTheme="majorEastAsia" w:hAnsiTheme="majorHAnsi" w:cstheme="majorBidi"/>
      <w:b/>
      <w:bCs/>
      <w:i/>
      <w:iCs/>
      <w:color w:val="6E6E6E" w:themeColor="accent1" w:themeShade="80"/>
    </w:rPr>
  </w:style>
  <w:style w:type="character" w:customStyle="1" w:styleId="Titre9Car">
    <w:name w:val="Titre 9 Car"/>
    <w:basedOn w:val="Policepardfaut"/>
    <w:link w:val="Titre9"/>
    <w:uiPriority w:val="9"/>
    <w:semiHidden/>
    <w:rsid w:val="00BD6AD2"/>
    <w:rPr>
      <w:rFonts w:asciiTheme="majorHAnsi" w:eastAsiaTheme="majorEastAsia" w:hAnsiTheme="majorHAnsi" w:cstheme="majorBidi"/>
      <w:i/>
      <w:iCs/>
      <w:color w:val="6E6E6E" w:themeColor="accent1" w:themeShade="80"/>
    </w:rPr>
  </w:style>
  <w:style w:type="paragraph" w:styleId="AdresseHTML">
    <w:name w:val="HTML Address"/>
    <w:basedOn w:val="Normal"/>
    <w:link w:val="AdresseHTMLCar"/>
    <w:uiPriority w:val="99"/>
    <w:semiHidden/>
    <w:unhideWhenUsed/>
    <w:pPr>
      <w:spacing w:line="240" w:lineRule="auto"/>
    </w:pPr>
    <w:rPr>
      <w:i/>
      <w:iCs/>
    </w:rPr>
  </w:style>
  <w:style w:type="character" w:customStyle="1" w:styleId="AdresseHTMLCar">
    <w:name w:val="Adresse HTML Car"/>
    <w:basedOn w:val="Policepardfaut"/>
    <w:link w:val="AdresseHTML"/>
    <w:uiPriority w:val="99"/>
    <w:semiHidden/>
    <w:rPr>
      <w:i/>
      <w:iCs/>
      <w:kern w:val="24"/>
    </w:rPr>
  </w:style>
  <w:style w:type="paragraph" w:styleId="PrformatHTML">
    <w:name w:val="HTML Preformatted"/>
    <w:basedOn w:val="Normal"/>
    <w:link w:val="PrformatHTMLCar"/>
    <w:uiPriority w:val="99"/>
    <w:semiHidden/>
    <w:unhideWhenUsed/>
    <w:rsid w:val="00FF2002"/>
    <w:pPr>
      <w:spacing w:line="240" w:lineRule="auto"/>
    </w:pPr>
    <w:rPr>
      <w:rFonts w:ascii="Consolas" w:hAnsi="Consolas" w:cs="Consolas"/>
      <w:szCs w:val="20"/>
    </w:rPr>
  </w:style>
  <w:style w:type="character" w:customStyle="1" w:styleId="PrformatHTMLCar">
    <w:name w:val="Préformaté HTML Car"/>
    <w:basedOn w:val="Policepardfaut"/>
    <w:link w:val="PrformatHTML"/>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qFormat/>
    <w:rsid w:val="00BD6AD2"/>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CitationintenseCar">
    <w:name w:val="Citation intense Car"/>
    <w:basedOn w:val="Policepardfaut"/>
    <w:link w:val="Citationintense"/>
    <w:uiPriority w:val="30"/>
    <w:rsid w:val="00BD6AD2"/>
    <w:rPr>
      <w:rFonts w:asciiTheme="majorHAnsi" w:eastAsiaTheme="majorEastAsia" w:hAnsiTheme="majorHAnsi" w:cstheme="majorBidi"/>
      <w:color w:val="000000" w:themeColor="text2"/>
      <w:spacing w:val="-6"/>
      <w:sz w:val="32"/>
      <w:szCs w:val="32"/>
    </w:rPr>
  </w:style>
  <w:style w:type="paragraph" w:styleId="Liste">
    <w:name w:val="List"/>
    <w:basedOn w:val="Normal"/>
    <w:uiPriority w:val="99"/>
    <w:semiHidden/>
    <w:unhideWhenUsed/>
    <w:pPr>
      <w:ind w:left="360"/>
      <w:contextualSpacing/>
    </w:pPr>
  </w:style>
  <w:style w:type="paragraph" w:styleId="Liste2">
    <w:name w:val="List 2"/>
    <w:basedOn w:val="Normal"/>
    <w:uiPriority w:val="99"/>
    <w:semiHidden/>
    <w:unhideWhenUsed/>
    <w:pPr>
      <w:ind w:left="720"/>
      <w:contextualSpacing/>
    </w:pPr>
  </w:style>
  <w:style w:type="paragraph" w:styleId="Liste3">
    <w:name w:val="List 3"/>
    <w:basedOn w:val="Normal"/>
    <w:uiPriority w:val="99"/>
    <w:semiHidden/>
    <w:unhideWhenUsed/>
    <w:pPr>
      <w:ind w:left="1080"/>
      <w:contextualSpacing/>
    </w:pPr>
  </w:style>
  <w:style w:type="paragraph" w:styleId="Liste4">
    <w:name w:val="List 4"/>
    <w:basedOn w:val="Normal"/>
    <w:uiPriority w:val="99"/>
    <w:semiHidden/>
    <w:unhideWhenUsed/>
    <w:pPr>
      <w:ind w:left="1440"/>
      <w:contextualSpacing/>
    </w:pPr>
  </w:style>
  <w:style w:type="paragraph" w:styleId="Liste5">
    <w:name w:val="List 5"/>
    <w:basedOn w:val="Normal"/>
    <w:uiPriority w:val="99"/>
    <w:semiHidden/>
    <w:unhideWhenUsed/>
    <w:pPr>
      <w:ind w:left="1800"/>
      <w:contextualSpacing/>
    </w:pPr>
  </w:style>
  <w:style w:type="paragraph" w:styleId="Listepuces">
    <w:name w:val="List Bullet"/>
    <w:basedOn w:val="Normal"/>
    <w:uiPriority w:val="9"/>
    <w:unhideWhenUsed/>
    <w:pPr>
      <w:numPr>
        <w:numId w:val="1"/>
      </w:numPr>
      <w:contextualSpacing/>
    </w:pPr>
  </w:style>
  <w:style w:type="paragraph" w:styleId="Listepuces2">
    <w:name w:val="List Bullet 2"/>
    <w:basedOn w:val="Normal"/>
    <w:uiPriority w:val="99"/>
    <w:semiHidden/>
    <w:unhideWhenUsed/>
    <w:pPr>
      <w:numPr>
        <w:numId w:val="2"/>
      </w:numPr>
      <w:ind w:firstLine="0"/>
      <w:contextualSpacing/>
    </w:pPr>
  </w:style>
  <w:style w:type="paragraph" w:styleId="Listepuces3">
    <w:name w:val="List Bullet 3"/>
    <w:basedOn w:val="Normal"/>
    <w:uiPriority w:val="99"/>
    <w:semiHidden/>
    <w:unhideWhenUsed/>
    <w:pPr>
      <w:numPr>
        <w:numId w:val="3"/>
      </w:numPr>
      <w:ind w:firstLine="0"/>
      <w:contextualSpacing/>
    </w:pPr>
  </w:style>
  <w:style w:type="paragraph" w:styleId="Listepuces4">
    <w:name w:val="List Bullet 4"/>
    <w:basedOn w:val="Normal"/>
    <w:uiPriority w:val="99"/>
    <w:semiHidden/>
    <w:unhideWhenUsed/>
    <w:pPr>
      <w:numPr>
        <w:numId w:val="4"/>
      </w:numPr>
      <w:ind w:firstLine="0"/>
      <w:contextualSpacing/>
    </w:pPr>
  </w:style>
  <w:style w:type="paragraph" w:styleId="Listepuces5">
    <w:name w:val="List Bullet 5"/>
    <w:basedOn w:val="Normal"/>
    <w:uiPriority w:val="99"/>
    <w:semiHidden/>
    <w:unhideWhenUsed/>
    <w:pPr>
      <w:numPr>
        <w:numId w:val="5"/>
      </w:numPr>
      <w:ind w:firstLine="0"/>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9"/>
    <w:unhideWhenUsed/>
    <w:pPr>
      <w:numPr>
        <w:numId w:val="6"/>
      </w:numPr>
      <w:contextualSpacing/>
    </w:pPr>
  </w:style>
  <w:style w:type="paragraph" w:styleId="Listenumros2">
    <w:name w:val="List Number 2"/>
    <w:basedOn w:val="Normal"/>
    <w:uiPriority w:val="99"/>
    <w:semiHidden/>
    <w:unhideWhenUsed/>
    <w:pPr>
      <w:numPr>
        <w:numId w:val="7"/>
      </w:numPr>
      <w:ind w:firstLine="0"/>
      <w:contextualSpacing/>
    </w:pPr>
  </w:style>
  <w:style w:type="paragraph" w:styleId="Listenumros3">
    <w:name w:val="List Number 3"/>
    <w:basedOn w:val="Normal"/>
    <w:uiPriority w:val="99"/>
    <w:semiHidden/>
    <w:unhideWhenUsed/>
    <w:pPr>
      <w:numPr>
        <w:numId w:val="8"/>
      </w:numPr>
      <w:ind w:firstLine="0"/>
      <w:contextualSpacing/>
    </w:pPr>
  </w:style>
  <w:style w:type="paragraph" w:styleId="Listenumros4">
    <w:name w:val="List Number 4"/>
    <w:basedOn w:val="Normal"/>
    <w:uiPriority w:val="99"/>
    <w:semiHidden/>
    <w:unhideWhenUsed/>
    <w:pPr>
      <w:numPr>
        <w:numId w:val="9"/>
      </w:numPr>
      <w:ind w:firstLine="0"/>
      <w:contextualSpacing/>
    </w:pPr>
  </w:style>
  <w:style w:type="paragraph" w:styleId="Listenumros5">
    <w:name w:val="List Number 5"/>
    <w:basedOn w:val="Normal"/>
    <w:uiPriority w:val="99"/>
    <w:semiHidden/>
    <w:unhideWhenUsed/>
    <w:pPr>
      <w:numPr>
        <w:numId w:val="10"/>
      </w:numPr>
      <w:ind w:firstLine="0"/>
      <w:contextualSpacing/>
    </w:pPr>
  </w:style>
  <w:style w:type="paragraph" w:styleId="Paragraphedeliste">
    <w:name w:val="List Paragraph"/>
    <w:basedOn w:val="Normal"/>
    <w:uiPriority w:val="34"/>
    <w:qFormat/>
    <w:pPr>
      <w:ind w:left="720"/>
      <w:contextualSpacing/>
    </w:pPr>
  </w:style>
  <w:style w:type="paragraph" w:styleId="Textedemacro">
    <w:name w:val="macro"/>
    <w:link w:val="Textede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szCs w:val="20"/>
    </w:rPr>
  </w:style>
  <w:style w:type="character" w:customStyle="1" w:styleId="TextedemacroCar">
    <w:name w:val="Texte de macro Car"/>
    <w:basedOn w:val="Policepardfaut"/>
    <w:link w:val="Textedemacro"/>
    <w:uiPriority w:val="99"/>
    <w:semiHidden/>
    <w:rsid w:val="00FF2002"/>
    <w:rPr>
      <w:rFonts w:ascii="Consolas" w:hAnsi="Consolas" w:cs="Consolas"/>
      <w:kern w:val="24"/>
      <w:sz w:val="22"/>
      <w:szCs w:val="20"/>
    </w:r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line="240" w:lineRule="auto"/>
    </w:pPr>
  </w:style>
  <w:style w:type="character" w:customStyle="1" w:styleId="TitredenoteCar">
    <w:name w:val="Titre de note Car"/>
    <w:basedOn w:val="Policepardfaut"/>
    <w:link w:val="Titredenote"/>
    <w:uiPriority w:val="99"/>
    <w:semiHidden/>
    <w:rPr>
      <w:kern w:val="24"/>
    </w:rPr>
  </w:style>
  <w:style w:type="paragraph" w:styleId="Textebrut">
    <w:name w:val="Plain Text"/>
    <w:basedOn w:val="Normal"/>
    <w:link w:val="TextebrutCar"/>
    <w:uiPriority w:val="99"/>
    <w:semiHidden/>
    <w:unhideWhenUsed/>
    <w:rsid w:val="00FF2002"/>
    <w:pPr>
      <w:spacing w:line="240" w:lineRule="auto"/>
    </w:pPr>
    <w:rPr>
      <w:rFonts w:ascii="Consolas" w:hAnsi="Consolas" w:cs="Consolas"/>
      <w:szCs w:val="21"/>
    </w:rPr>
  </w:style>
  <w:style w:type="character" w:customStyle="1" w:styleId="TextebrutCar">
    <w:name w:val="Texte brut Car"/>
    <w:basedOn w:val="Policepardfaut"/>
    <w:link w:val="Textebrut"/>
    <w:uiPriority w:val="99"/>
    <w:semiHidden/>
    <w:rsid w:val="00FF2002"/>
    <w:rPr>
      <w:rFonts w:ascii="Consolas" w:hAnsi="Consolas" w:cs="Consolas"/>
      <w:kern w:val="24"/>
      <w:sz w:val="22"/>
      <w:szCs w:val="21"/>
    </w:rPr>
  </w:style>
  <w:style w:type="paragraph" w:styleId="Citation">
    <w:name w:val="Quote"/>
    <w:basedOn w:val="Normal"/>
    <w:next w:val="Normal"/>
    <w:link w:val="CitationCar"/>
    <w:uiPriority w:val="29"/>
    <w:qFormat/>
    <w:rsid w:val="00BD6AD2"/>
    <w:pPr>
      <w:spacing w:before="120" w:after="120"/>
      <w:ind w:left="720"/>
    </w:pPr>
    <w:rPr>
      <w:color w:val="000000" w:themeColor="text2"/>
      <w:sz w:val="24"/>
      <w:szCs w:val="24"/>
    </w:rPr>
  </w:style>
  <w:style w:type="character" w:customStyle="1" w:styleId="CitationCar">
    <w:name w:val="Citation Car"/>
    <w:basedOn w:val="Policepardfaut"/>
    <w:link w:val="Citation"/>
    <w:uiPriority w:val="29"/>
    <w:rsid w:val="00BD6AD2"/>
    <w:rPr>
      <w:color w:val="000000" w:themeColor="text2"/>
      <w:sz w:val="24"/>
      <w:szCs w:val="24"/>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rPr>
      <w:kern w:val="24"/>
    </w:rPr>
  </w:style>
  <w:style w:type="paragraph" w:styleId="Signature">
    <w:name w:val="Signature"/>
    <w:basedOn w:val="Normal"/>
    <w:link w:val="SignatureCar"/>
    <w:uiPriority w:val="99"/>
    <w:semiHidden/>
    <w:unhideWhenUsed/>
    <w:pPr>
      <w:spacing w:line="240" w:lineRule="auto"/>
      <w:ind w:left="4320"/>
    </w:pPr>
  </w:style>
  <w:style w:type="character" w:customStyle="1" w:styleId="SignatureCar">
    <w:name w:val="Signature Car"/>
    <w:basedOn w:val="Policepardfaut"/>
    <w:link w:val="Signature"/>
    <w:uiPriority w:val="99"/>
    <w:semiHidden/>
    <w:rPr>
      <w:kern w:val="24"/>
    </w:rPr>
  </w:style>
  <w:style w:type="paragraph" w:styleId="Tabledesrfrencesjuridiques">
    <w:name w:val="table of authorities"/>
    <w:basedOn w:val="Normal"/>
    <w:next w:val="Normal"/>
    <w:uiPriority w:val="99"/>
    <w:semiHidden/>
    <w:unhideWhenUsed/>
    <w:pPr>
      <w:ind w:left="240"/>
    </w:pPr>
  </w:style>
  <w:style w:type="paragraph" w:styleId="Tabledesillustrations">
    <w:name w:val="table of figures"/>
    <w:basedOn w:val="Normal"/>
    <w:next w:val="Normal"/>
    <w:uiPriority w:val="99"/>
    <w:semiHidden/>
    <w:unhideWhenUsed/>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M4">
    <w:name w:val="toc 4"/>
    <w:basedOn w:val="Normal"/>
    <w:next w:val="Normal"/>
    <w:autoRedefine/>
    <w:uiPriority w:val="39"/>
    <w:semiHidden/>
    <w:unhideWhenUsed/>
    <w:pPr>
      <w:spacing w:after="100"/>
      <w:ind w:left="720"/>
    </w:pPr>
  </w:style>
  <w:style w:type="paragraph" w:styleId="TM5">
    <w:name w:val="toc 5"/>
    <w:basedOn w:val="Normal"/>
    <w:next w:val="Normal"/>
    <w:autoRedefine/>
    <w:uiPriority w:val="39"/>
    <w:semiHidden/>
    <w:unhideWhenUsed/>
    <w:pPr>
      <w:spacing w:after="100"/>
      <w:ind w:left="960"/>
    </w:pPr>
  </w:style>
  <w:style w:type="paragraph" w:styleId="TM6">
    <w:name w:val="toc 6"/>
    <w:basedOn w:val="Normal"/>
    <w:next w:val="Normal"/>
    <w:autoRedefine/>
    <w:uiPriority w:val="39"/>
    <w:semiHidden/>
    <w:unhideWhenUsed/>
    <w:pPr>
      <w:spacing w:after="100"/>
      <w:ind w:left="1200"/>
    </w:pPr>
  </w:style>
  <w:style w:type="paragraph" w:styleId="TM7">
    <w:name w:val="toc 7"/>
    <w:basedOn w:val="Normal"/>
    <w:next w:val="Normal"/>
    <w:autoRedefine/>
    <w:uiPriority w:val="39"/>
    <w:semiHidden/>
    <w:unhideWhenUsed/>
    <w:pPr>
      <w:spacing w:after="100"/>
      <w:ind w:left="1440"/>
    </w:pPr>
  </w:style>
  <w:style w:type="paragraph" w:styleId="TM8">
    <w:name w:val="toc 8"/>
    <w:basedOn w:val="Normal"/>
    <w:next w:val="Normal"/>
    <w:autoRedefine/>
    <w:uiPriority w:val="39"/>
    <w:semiHidden/>
    <w:unhideWhenUsed/>
    <w:pPr>
      <w:spacing w:after="100"/>
      <w:ind w:left="1680"/>
    </w:pPr>
  </w:style>
  <w:style w:type="paragraph" w:styleId="TM9">
    <w:name w:val="toc 9"/>
    <w:basedOn w:val="Normal"/>
    <w:next w:val="Normal"/>
    <w:autoRedefine/>
    <w:uiPriority w:val="39"/>
    <w:semiHidden/>
    <w:unhideWhenUsed/>
    <w:pPr>
      <w:spacing w:after="100"/>
      <w:ind w:left="1920"/>
    </w:pPr>
  </w:style>
  <w:style w:type="character" w:styleId="Appeldenotedefin">
    <w:name w:val="endnote reference"/>
    <w:basedOn w:val="Policepardfaut"/>
    <w:uiPriority w:val="99"/>
    <w:semiHidden/>
    <w:unhideWhenUsed/>
    <w:rPr>
      <w:vertAlign w:val="superscript"/>
    </w:rPr>
  </w:style>
  <w:style w:type="character" w:styleId="Appelnotedebasdep">
    <w:name w:val="footnote reference"/>
    <w:basedOn w:val="Policepardfaut"/>
    <w:uiPriority w:val="5"/>
    <w:unhideWhenUsed/>
    <w:rPr>
      <w:vertAlign w:val="superscript"/>
    </w:rPr>
  </w:style>
  <w:style w:type="table" w:customStyle="1" w:styleId="RapportAPA">
    <w:name w:val="Rapport APA"/>
    <w:basedOn w:val="TableauNormal"/>
    <w:uiPriority w:val="99"/>
    <w:rsid w:val="00BF4184"/>
    <w:pPr>
      <w:spacing w:line="240" w:lineRule="auto"/>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auFigure">
    <w:name w:val="Tableau/Figure"/>
    <w:basedOn w:val="Normal"/>
    <w:uiPriority w:val="39"/>
    <w:pPr>
      <w:spacing w:before="240"/>
      <w:contextualSpacing/>
    </w:pPr>
  </w:style>
  <w:style w:type="table" w:styleId="Tableausimple1">
    <w:name w:val="Plain Table 1"/>
    <w:basedOn w:val="Tableau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FF2002"/>
    <w:rPr>
      <w:sz w:val="22"/>
      <w:szCs w:val="16"/>
    </w:rPr>
  </w:style>
  <w:style w:type="paragraph" w:styleId="Notedefin">
    <w:name w:val="endnote text"/>
    <w:basedOn w:val="Normal"/>
    <w:link w:val="NotedefinCar"/>
    <w:uiPriority w:val="99"/>
    <w:semiHidden/>
    <w:unhideWhenUsed/>
    <w:rsid w:val="00FF2002"/>
    <w:pPr>
      <w:spacing w:line="240" w:lineRule="auto"/>
    </w:pPr>
    <w:rPr>
      <w:szCs w:val="20"/>
    </w:rPr>
  </w:style>
  <w:style w:type="character" w:customStyle="1" w:styleId="NotedefinCar">
    <w:name w:val="Note de fin Car"/>
    <w:basedOn w:val="Policepardfaut"/>
    <w:link w:val="Notedefin"/>
    <w:uiPriority w:val="99"/>
    <w:semiHidden/>
    <w:rsid w:val="00FF2002"/>
    <w:rPr>
      <w:kern w:val="24"/>
      <w:sz w:val="22"/>
      <w:szCs w:val="20"/>
    </w:rPr>
  </w:style>
  <w:style w:type="character" w:styleId="CodeHTML">
    <w:name w:val="HTML Code"/>
    <w:basedOn w:val="Policepardfaut"/>
    <w:uiPriority w:val="99"/>
    <w:semiHidden/>
    <w:unhideWhenUsed/>
    <w:rsid w:val="00FF2002"/>
    <w:rPr>
      <w:rFonts w:ascii="Consolas" w:hAnsi="Consolas"/>
      <w:sz w:val="22"/>
      <w:szCs w:val="20"/>
    </w:rPr>
  </w:style>
  <w:style w:type="character" w:styleId="ClavierHTML">
    <w:name w:val="HTML Keyboard"/>
    <w:basedOn w:val="Policepardfaut"/>
    <w:uiPriority w:val="99"/>
    <w:semiHidden/>
    <w:unhideWhenUsed/>
    <w:rsid w:val="00FF2002"/>
    <w:rPr>
      <w:rFonts w:ascii="Consolas" w:hAnsi="Consolas"/>
      <w:sz w:val="22"/>
      <w:szCs w:val="20"/>
    </w:rPr>
  </w:style>
  <w:style w:type="character" w:styleId="MachinecrireHTML">
    <w:name w:val="HTML Typewriter"/>
    <w:basedOn w:val="Policepardfaut"/>
    <w:uiPriority w:val="99"/>
    <w:semiHidden/>
    <w:unhideWhenUsed/>
    <w:rsid w:val="00FF2002"/>
    <w:rPr>
      <w:rFonts w:ascii="Consolas" w:hAnsi="Consolas"/>
      <w:sz w:val="22"/>
      <w:szCs w:val="20"/>
    </w:rPr>
  </w:style>
  <w:style w:type="character" w:styleId="Accentuationintense">
    <w:name w:val="Intense Emphasis"/>
    <w:basedOn w:val="Policepardfaut"/>
    <w:uiPriority w:val="21"/>
    <w:qFormat/>
    <w:rsid w:val="00BD6AD2"/>
    <w:rPr>
      <w:b/>
      <w:bCs/>
      <w:i/>
      <w:iCs/>
    </w:rPr>
  </w:style>
  <w:style w:type="character" w:styleId="Rfrenceintense">
    <w:name w:val="Intense Reference"/>
    <w:basedOn w:val="Policepardfaut"/>
    <w:uiPriority w:val="32"/>
    <w:qFormat/>
    <w:rsid w:val="00BD6AD2"/>
    <w:rPr>
      <w:b/>
      <w:bCs/>
      <w:smallCaps/>
      <w:color w:val="000000" w:themeColor="text2"/>
      <w:u w:val="single"/>
    </w:rPr>
  </w:style>
  <w:style w:type="paragraph" w:styleId="En-ttedetabledesmatires">
    <w:name w:val="TOC Heading"/>
    <w:basedOn w:val="Titre1"/>
    <w:next w:val="Normal"/>
    <w:uiPriority w:val="39"/>
    <w:semiHidden/>
    <w:unhideWhenUsed/>
    <w:qFormat/>
    <w:rsid w:val="00BD6AD2"/>
    <w:pPr>
      <w:outlineLvl w:val="9"/>
    </w:pPr>
  </w:style>
  <w:style w:type="character" w:styleId="Lienhypertextesuivivisit">
    <w:name w:val="FollowedHyperlink"/>
    <w:basedOn w:val="Policepardfaut"/>
    <w:uiPriority w:val="99"/>
    <w:semiHidden/>
    <w:unhideWhenUsed/>
    <w:rsid w:val="009A6A3B"/>
    <w:rPr>
      <w:color w:val="595959" w:themeColor="text1" w:themeTint="A6"/>
      <w:u w:val="single"/>
    </w:rPr>
  </w:style>
  <w:style w:type="paragraph" w:customStyle="1" w:styleId="Titre20">
    <w:name w:val="Titre 2"/>
    <w:basedOn w:val="Normal"/>
    <w:uiPriority w:val="1"/>
    <w:rsid w:val="00B823AA"/>
    <w:pPr>
      <w:jc w:val="center"/>
    </w:pPr>
  </w:style>
  <w:style w:type="paragraph" w:styleId="Sous-titre">
    <w:name w:val="Subtitle"/>
    <w:basedOn w:val="Normal"/>
    <w:next w:val="Normal"/>
    <w:link w:val="Sous-titreCar"/>
    <w:uiPriority w:val="11"/>
    <w:qFormat/>
    <w:rsid w:val="00BD6AD2"/>
    <w:pPr>
      <w:numPr>
        <w:ilvl w:val="1"/>
      </w:numPr>
      <w:spacing w:after="240" w:line="240" w:lineRule="auto"/>
    </w:pPr>
    <w:rPr>
      <w:rFonts w:asciiTheme="majorHAnsi" w:eastAsiaTheme="majorEastAsia" w:hAnsiTheme="majorHAnsi" w:cstheme="majorBidi"/>
      <w:color w:val="DDDDDD" w:themeColor="accent1"/>
      <w:sz w:val="28"/>
      <w:szCs w:val="28"/>
    </w:rPr>
  </w:style>
  <w:style w:type="character" w:customStyle="1" w:styleId="Sous-titreCar">
    <w:name w:val="Sous-titre Car"/>
    <w:basedOn w:val="Policepardfaut"/>
    <w:link w:val="Sous-titre"/>
    <w:uiPriority w:val="11"/>
    <w:rsid w:val="00BD6AD2"/>
    <w:rPr>
      <w:rFonts w:asciiTheme="majorHAnsi" w:eastAsiaTheme="majorEastAsia" w:hAnsiTheme="majorHAnsi" w:cstheme="majorBidi"/>
      <w:color w:val="DDDDDD" w:themeColor="accent1"/>
      <w:sz w:val="28"/>
      <w:szCs w:val="28"/>
    </w:rPr>
  </w:style>
  <w:style w:type="character" w:styleId="Accentuationlgre">
    <w:name w:val="Subtle Emphasis"/>
    <w:basedOn w:val="Policepardfaut"/>
    <w:uiPriority w:val="19"/>
    <w:qFormat/>
    <w:rsid w:val="00BD6AD2"/>
    <w:rPr>
      <w:i/>
      <w:iCs/>
      <w:color w:val="595959" w:themeColor="text1" w:themeTint="A6"/>
    </w:rPr>
  </w:style>
  <w:style w:type="character" w:styleId="Rfrencelgre">
    <w:name w:val="Subtle Reference"/>
    <w:basedOn w:val="Policepardfaut"/>
    <w:uiPriority w:val="31"/>
    <w:qFormat/>
    <w:rsid w:val="00BD6AD2"/>
    <w:rPr>
      <w:smallCaps/>
      <w:color w:val="595959" w:themeColor="text1" w:themeTint="A6"/>
      <w:u w:val="none" w:color="7F7F7F" w:themeColor="text1" w:themeTint="80"/>
      <w:bdr w:val="none" w:sz="0" w:space="0" w:color="auto"/>
    </w:rPr>
  </w:style>
  <w:style w:type="character" w:styleId="Titredulivre">
    <w:name w:val="Book Title"/>
    <w:basedOn w:val="Policepardfaut"/>
    <w:uiPriority w:val="33"/>
    <w:qFormat/>
    <w:rsid w:val="00BD6AD2"/>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543706">
      <w:bodyDiv w:val="1"/>
      <w:marLeft w:val="0"/>
      <w:marRight w:val="0"/>
      <w:marTop w:val="0"/>
      <w:marBottom w:val="0"/>
      <w:divBdr>
        <w:top w:val="none" w:sz="0" w:space="0" w:color="auto"/>
        <w:left w:val="none" w:sz="0" w:space="0" w:color="auto"/>
        <w:bottom w:val="none" w:sz="0" w:space="0" w:color="auto"/>
        <w:right w:val="none" w:sz="0" w:space="0" w:color="auto"/>
      </w:divBdr>
    </w:div>
    <w:div w:id="83861750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697607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391563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4095495">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507874">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is\AppData\Local\Microsoft\Office\16.0\DTS\fr-FR%7b69F6D4D4-85DF-4C3B-B8B2-DC8F4580E0B5%7d\%7b41422433-3501-4390-88B2-CFA07633396D%7dtf0398235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Série 1</c:v>
                </c:pt>
              </c:strCache>
            </c:strRef>
          </c:tx>
          <c:spPr>
            <a:solidFill>
              <a:schemeClr val="accent1"/>
            </a:solidFill>
            <a:ln>
              <a:noFill/>
            </a:ln>
            <a:effectLst/>
          </c:spPr>
          <c:invertIfNegative val="0"/>
          <c:cat>
            <c:strRef>
              <c:f>Sheet1!$A$2:$A$5</c:f>
              <c:strCache>
                <c:ptCount val="4"/>
                <c:pt idx="0">
                  <c:v>Catégorie 1</c:v>
                </c:pt>
                <c:pt idx="1">
                  <c:v>Catégorie 2</c:v>
                </c:pt>
                <c:pt idx="2">
                  <c:v>Catégorie 3</c:v>
                </c:pt>
                <c:pt idx="3">
                  <c:v>Catégorie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Série 2</c:v>
                </c:pt>
              </c:strCache>
            </c:strRef>
          </c:tx>
          <c:spPr>
            <a:solidFill>
              <a:schemeClr val="accent2"/>
            </a:solidFill>
            <a:ln>
              <a:noFill/>
            </a:ln>
            <a:effectLst/>
          </c:spPr>
          <c:invertIfNegative val="0"/>
          <c:cat>
            <c:strRef>
              <c:f>Sheet1!$A$2:$A$5</c:f>
              <c:strCache>
                <c:ptCount val="4"/>
                <c:pt idx="0">
                  <c:v>Catégorie 1</c:v>
                </c:pt>
                <c:pt idx="1">
                  <c:v>Catégorie 2</c:v>
                </c:pt>
                <c:pt idx="2">
                  <c:v>Catégorie 3</c:v>
                </c:pt>
                <c:pt idx="3">
                  <c:v>Catégorie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Série 3</c:v>
                </c:pt>
              </c:strCache>
            </c:strRef>
          </c:tx>
          <c:spPr>
            <a:solidFill>
              <a:schemeClr val="accent3"/>
            </a:solidFill>
            <a:ln>
              <a:noFill/>
            </a:ln>
            <a:effectLst/>
          </c:spPr>
          <c:invertIfNegative val="0"/>
          <c:cat>
            <c:strRef>
              <c:f>Sheet1!$A$2:$A$5</c:f>
              <c:strCache>
                <c:ptCount val="4"/>
                <c:pt idx="0">
                  <c:v>Catégorie 1</c:v>
                </c:pt>
                <c:pt idx="1">
                  <c:v>Catégorie 2</c:v>
                </c:pt>
                <c:pt idx="2">
                  <c:v>Catégorie 3</c:v>
                </c:pt>
                <c:pt idx="3">
                  <c:v>Catégorie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7339EB73F24832B7B69AB804C39495"/>
        <w:category>
          <w:name w:val="Général"/>
          <w:gallery w:val="placeholder"/>
        </w:category>
        <w:types>
          <w:type w:val="bbPlcHdr"/>
        </w:types>
        <w:behaviors>
          <w:behavior w:val="content"/>
        </w:behaviors>
        <w:guid w:val="{CD669931-5EE5-429C-854F-4023FD6FF413}"/>
      </w:docPartPr>
      <w:docPartBody>
        <w:p w:rsidR="0052514B" w:rsidRDefault="00D87296">
          <w:pPr>
            <w:pStyle w:val="D37339EB73F24832B7B69AB804C39495"/>
          </w:pPr>
          <w:r w:rsidRPr="0028553F">
            <w:rPr>
              <w:lang w:bidi="fr-FR"/>
            </w:rPr>
            <w:t>Résumé</w:t>
          </w:r>
        </w:p>
      </w:docPartBody>
    </w:docPart>
    <w:docPart>
      <w:docPartPr>
        <w:name w:val="781313D04BF742B48767A3E4F673E73A"/>
        <w:category>
          <w:name w:val="Général"/>
          <w:gallery w:val="placeholder"/>
        </w:category>
        <w:types>
          <w:type w:val="bbPlcHdr"/>
        </w:types>
        <w:behaviors>
          <w:behavior w:val="content"/>
        </w:behaviors>
        <w:guid w:val="{60D52378-B6C0-4A39-B7D3-ACFE27F60DCE}"/>
      </w:docPartPr>
      <w:docPartBody>
        <w:p w:rsidR="0052514B" w:rsidRDefault="00D87296">
          <w:pPr>
            <w:pStyle w:val="781313D04BF742B48767A3E4F673E73A"/>
          </w:pPr>
          <w:r w:rsidRPr="0028553F">
            <w:rPr>
              <w:lang w:bidi="fr-FR"/>
            </w:rPr>
            <w:t>[Titre de 12 mots maximum sur une ou deux lignes]</w:t>
          </w:r>
        </w:p>
      </w:docPartBody>
    </w:docPart>
    <w:docPart>
      <w:docPartPr>
        <w:name w:val="CB54E2BFF9514CB4918F6EF0AB84E94F"/>
        <w:category>
          <w:name w:val="Général"/>
          <w:gallery w:val="placeholder"/>
        </w:category>
        <w:types>
          <w:type w:val="bbPlcHdr"/>
        </w:types>
        <w:behaviors>
          <w:behavior w:val="content"/>
        </w:behaviors>
        <w:guid w:val="{AEDEEB90-7C6F-40DE-BBCF-3C272C74DB90}"/>
      </w:docPartPr>
      <w:docPartBody>
        <w:p w:rsidR="0052514B" w:rsidRDefault="00D87296">
          <w:pPr>
            <w:pStyle w:val="CB54E2BFF9514CB4918F6EF0AB84E94F"/>
          </w:pPr>
          <w:r w:rsidRPr="0028553F">
            <w:rPr>
              <w:lang w:bidi="fr-FR"/>
            </w:rPr>
            <w:t>[Titre du tableau]</w:t>
          </w:r>
        </w:p>
      </w:docPartBody>
    </w:docPart>
    <w:docPart>
      <w:docPartPr>
        <w:name w:val="67C3560590954C72AC2BA1B0940E8DF2"/>
        <w:category>
          <w:name w:val="Général"/>
          <w:gallery w:val="placeholder"/>
        </w:category>
        <w:types>
          <w:type w:val="bbPlcHdr"/>
        </w:types>
        <w:behaviors>
          <w:behavior w:val="content"/>
        </w:behaviors>
        <w:guid w:val="{2ADFF737-8B70-42A0-8C33-FAF64A00132B}"/>
      </w:docPartPr>
      <w:docPartBody>
        <w:p w:rsidR="0052514B" w:rsidRDefault="00D87296">
          <w:pPr>
            <w:pStyle w:val="67C3560590954C72AC2BA1B0940E8DF2"/>
          </w:pPr>
          <w:r w:rsidRPr="0028553F">
            <w:rPr>
              <w:lang w:bidi="fr-FR"/>
            </w:rPr>
            <w:t>En-tête de colonne</w:t>
          </w:r>
        </w:p>
      </w:docPartBody>
    </w:docPart>
    <w:docPart>
      <w:docPartPr>
        <w:name w:val="6E6DE93F39EE4AE0B853B593FE126D15"/>
        <w:category>
          <w:name w:val="Général"/>
          <w:gallery w:val="placeholder"/>
        </w:category>
        <w:types>
          <w:type w:val="bbPlcHdr"/>
        </w:types>
        <w:behaviors>
          <w:behavior w:val="content"/>
        </w:behaviors>
        <w:guid w:val="{1FF5AC5E-1454-4F27-ADAB-75EF11D4B0CD}"/>
      </w:docPartPr>
      <w:docPartBody>
        <w:p w:rsidR="0052514B" w:rsidRDefault="00D87296">
          <w:pPr>
            <w:pStyle w:val="6E6DE93F39EE4AE0B853B593FE126D15"/>
          </w:pPr>
          <w:r w:rsidRPr="0028553F">
            <w:rPr>
              <w:lang w:bidi="fr-FR"/>
            </w:rPr>
            <w:t>En-tête de colonne</w:t>
          </w:r>
        </w:p>
      </w:docPartBody>
    </w:docPart>
    <w:docPart>
      <w:docPartPr>
        <w:name w:val="3AFEC7143E6C4AA2B664BB6163C23337"/>
        <w:category>
          <w:name w:val="Général"/>
          <w:gallery w:val="placeholder"/>
        </w:category>
        <w:types>
          <w:type w:val="bbPlcHdr"/>
        </w:types>
        <w:behaviors>
          <w:behavior w:val="content"/>
        </w:behaviors>
        <w:guid w:val="{6CFFAFF0-B2D9-4107-9F1B-30739DBB7043}"/>
      </w:docPartPr>
      <w:docPartBody>
        <w:p w:rsidR="0052514B" w:rsidRDefault="00D87296">
          <w:pPr>
            <w:pStyle w:val="3AFEC7143E6C4AA2B664BB6163C23337"/>
          </w:pPr>
          <w:r w:rsidRPr="0028553F">
            <w:rPr>
              <w:lang w:bidi="fr-FR"/>
            </w:rPr>
            <w:t>En-tête de colonne</w:t>
          </w:r>
        </w:p>
      </w:docPartBody>
    </w:docPart>
    <w:docPart>
      <w:docPartPr>
        <w:name w:val="C6F6599E80814C1AA5A384EC29995705"/>
        <w:category>
          <w:name w:val="Général"/>
          <w:gallery w:val="placeholder"/>
        </w:category>
        <w:types>
          <w:type w:val="bbPlcHdr"/>
        </w:types>
        <w:behaviors>
          <w:behavior w:val="content"/>
        </w:behaviors>
        <w:guid w:val="{6066A54E-036E-44BA-94C0-2E0B994CE3E6}"/>
      </w:docPartPr>
      <w:docPartBody>
        <w:p w:rsidR="0052514B" w:rsidRDefault="00D87296">
          <w:pPr>
            <w:pStyle w:val="C6F6599E80814C1AA5A384EC29995705"/>
          </w:pPr>
          <w:r w:rsidRPr="0028553F">
            <w:rPr>
              <w:lang w:bidi="fr-FR"/>
            </w:rPr>
            <w:t>En-tête de colonne</w:t>
          </w:r>
        </w:p>
      </w:docPartBody>
    </w:docPart>
    <w:docPart>
      <w:docPartPr>
        <w:name w:val="232291B8984F495DB8E1199BB4251C18"/>
        <w:category>
          <w:name w:val="Général"/>
          <w:gallery w:val="placeholder"/>
        </w:category>
        <w:types>
          <w:type w:val="bbPlcHdr"/>
        </w:types>
        <w:behaviors>
          <w:behavior w:val="content"/>
        </w:behaviors>
        <w:guid w:val="{C2C1AC6D-8CE2-47B1-B19A-C1E4793D87C9}"/>
      </w:docPartPr>
      <w:docPartBody>
        <w:p w:rsidR="0052514B" w:rsidRDefault="00D87296">
          <w:pPr>
            <w:pStyle w:val="232291B8984F495DB8E1199BB4251C18"/>
          </w:pPr>
          <w:r w:rsidRPr="0028553F">
            <w:rPr>
              <w:lang w:bidi="fr-FR"/>
            </w:rPr>
            <w:t>En-tête de colonne</w:t>
          </w:r>
        </w:p>
      </w:docPartBody>
    </w:docPart>
    <w:docPart>
      <w:docPartPr>
        <w:name w:val="F898F57CAA22433288E969D597B5CAE7"/>
        <w:category>
          <w:name w:val="Général"/>
          <w:gallery w:val="placeholder"/>
        </w:category>
        <w:types>
          <w:type w:val="bbPlcHdr"/>
        </w:types>
        <w:behaviors>
          <w:behavior w:val="content"/>
        </w:behaviors>
        <w:guid w:val="{114F304C-9317-4FBD-8A4D-650AB6BC089C}"/>
      </w:docPartPr>
      <w:docPartBody>
        <w:p w:rsidR="0052514B" w:rsidRDefault="00D87296">
          <w:pPr>
            <w:pStyle w:val="F898F57CAA22433288E969D597B5CAE7"/>
          </w:pPr>
          <w:r w:rsidRPr="0028553F">
            <w:rPr>
              <w:lang w:bidi="fr-FR"/>
            </w:rPr>
            <w:t>En-tête de ligne</w:t>
          </w:r>
        </w:p>
      </w:docPartBody>
    </w:docPart>
    <w:docPart>
      <w:docPartPr>
        <w:name w:val="D84E676140534D9B9DA496A09E5BB823"/>
        <w:category>
          <w:name w:val="Général"/>
          <w:gallery w:val="placeholder"/>
        </w:category>
        <w:types>
          <w:type w:val="bbPlcHdr"/>
        </w:types>
        <w:behaviors>
          <w:behavior w:val="content"/>
        </w:behaviors>
        <w:guid w:val="{29BA8AC4-B418-400F-8581-F8FF0CFBA2EC}"/>
      </w:docPartPr>
      <w:docPartBody>
        <w:p w:rsidR="0052514B" w:rsidRDefault="00D87296">
          <w:pPr>
            <w:pStyle w:val="D84E676140534D9B9DA496A09E5BB823"/>
          </w:pPr>
          <w:r w:rsidRPr="0028553F">
            <w:rPr>
              <w:lang w:bidi="fr-FR"/>
            </w:rPr>
            <w:t>123</w:t>
          </w:r>
        </w:p>
      </w:docPartBody>
    </w:docPart>
    <w:docPart>
      <w:docPartPr>
        <w:name w:val="EB1D73C92F884965ACAC0720B9D33591"/>
        <w:category>
          <w:name w:val="Général"/>
          <w:gallery w:val="placeholder"/>
        </w:category>
        <w:types>
          <w:type w:val="bbPlcHdr"/>
        </w:types>
        <w:behaviors>
          <w:behavior w:val="content"/>
        </w:behaviors>
        <w:guid w:val="{4F7E45A0-CDF5-46C3-BD7D-B31D71136CA3}"/>
      </w:docPartPr>
      <w:docPartBody>
        <w:p w:rsidR="0052514B" w:rsidRDefault="00D87296">
          <w:pPr>
            <w:pStyle w:val="EB1D73C92F884965ACAC0720B9D33591"/>
          </w:pPr>
          <w:r w:rsidRPr="0028553F">
            <w:rPr>
              <w:lang w:bidi="fr-FR"/>
            </w:rPr>
            <w:t>123</w:t>
          </w:r>
        </w:p>
      </w:docPartBody>
    </w:docPart>
    <w:docPart>
      <w:docPartPr>
        <w:name w:val="E50EB5016DF8477AA7C5F3328516881C"/>
        <w:category>
          <w:name w:val="Général"/>
          <w:gallery w:val="placeholder"/>
        </w:category>
        <w:types>
          <w:type w:val="bbPlcHdr"/>
        </w:types>
        <w:behaviors>
          <w:behavior w:val="content"/>
        </w:behaviors>
        <w:guid w:val="{8D5B480C-F0A8-4446-AB21-48182E9C8678}"/>
      </w:docPartPr>
      <w:docPartBody>
        <w:p w:rsidR="0052514B" w:rsidRDefault="00D87296">
          <w:pPr>
            <w:pStyle w:val="E50EB5016DF8477AA7C5F3328516881C"/>
          </w:pPr>
          <w:r w:rsidRPr="0028553F">
            <w:rPr>
              <w:lang w:bidi="fr-FR"/>
            </w:rPr>
            <w:t>123</w:t>
          </w:r>
        </w:p>
      </w:docPartBody>
    </w:docPart>
    <w:docPart>
      <w:docPartPr>
        <w:name w:val="E1A63C599CBC497FAF677F57B230FB97"/>
        <w:category>
          <w:name w:val="Général"/>
          <w:gallery w:val="placeholder"/>
        </w:category>
        <w:types>
          <w:type w:val="bbPlcHdr"/>
        </w:types>
        <w:behaviors>
          <w:behavior w:val="content"/>
        </w:behaviors>
        <w:guid w:val="{640952F9-BEA0-4D12-953E-8115E15194CA}"/>
      </w:docPartPr>
      <w:docPartBody>
        <w:p w:rsidR="0052514B" w:rsidRDefault="00D87296">
          <w:pPr>
            <w:pStyle w:val="E1A63C599CBC497FAF677F57B230FB97"/>
          </w:pPr>
          <w:r w:rsidRPr="0028553F">
            <w:rPr>
              <w:lang w:bidi="fr-FR"/>
            </w:rPr>
            <w:t>123</w:t>
          </w:r>
        </w:p>
      </w:docPartBody>
    </w:docPart>
    <w:docPart>
      <w:docPartPr>
        <w:name w:val="0E6522C3A36742329B512C25FF8AEEEE"/>
        <w:category>
          <w:name w:val="Général"/>
          <w:gallery w:val="placeholder"/>
        </w:category>
        <w:types>
          <w:type w:val="bbPlcHdr"/>
        </w:types>
        <w:behaviors>
          <w:behavior w:val="content"/>
        </w:behaviors>
        <w:guid w:val="{D368B23A-FDAC-4C17-9B0D-FF2143347114}"/>
      </w:docPartPr>
      <w:docPartBody>
        <w:p w:rsidR="0052514B" w:rsidRDefault="00D87296">
          <w:pPr>
            <w:pStyle w:val="0E6522C3A36742329B512C25FF8AEEEE"/>
          </w:pPr>
          <w:r w:rsidRPr="0028553F">
            <w:rPr>
              <w:lang w:bidi="fr-FR"/>
            </w:rPr>
            <w:t>En-tête de ligne</w:t>
          </w:r>
        </w:p>
      </w:docPartBody>
    </w:docPart>
    <w:docPart>
      <w:docPartPr>
        <w:name w:val="BD4EDE1DCAF14AAF96B1E88DCCFA9093"/>
        <w:category>
          <w:name w:val="Général"/>
          <w:gallery w:val="placeholder"/>
        </w:category>
        <w:types>
          <w:type w:val="bbPlcHdr"/>
        </w:types>
        <w:behaviors>
          <w:behavior w:val="content"/>
        </w:behaviors>
        <w:guid w:val="{CC231830-9C44-4871-8841-AC0B09FF13F3}"/>
      </w:docPartPr>
      <w:docPartBody>
        <w:p w:rsidR="0052514B" w:rsidRDefault="00D87296">
          <w:pPr>
            <w:pStyle w:val="BD4EDE1DCAF14AAF96B1E88DCCFA9093"/>
          </w:pPr>
          <w:r w:rsidRPr="0028553F">
            <w:rPr>
              <w:lang w:bidi="fr-FR"/>
            </w:rPr>
            <w:t>456</w:t>
          </w:r>
        </w:p>
      </w:docPartBody>
    </w:docPart>
    <w:docPart>
      <w:docPartPr>
        <w:name w:val="16F3572B0A2C46ABB393A796C8308A71"/>
        <w:category>
          <w:name w:val="Général"/>
          <w:gallery w:val="placeholder"/>
        </w:category>
        <w:types>
          <w:type w:val="bbPlcHdr"/>
        </w:types>
        <w:behaviors>
          <w:behavior w:val="content"/>
        </w:behaviors>
        <w:guid w:val="{2BA37E91-6716-4FE9-9238-5D37169BC9ED}"/>
      </w:docPartPr>
      <w:docPartBody>
        <w:p w:rsidR="0052514B" w:rsidRDefault="00D87296">
          <w:pPr>
            <w:pStyle w:val="16F3572B0A2C46ABB393A796C8308A71"/>
          </w:pPr>
          <w:r w:rsidRPr="0028553F">
            <w:rPr>
              <w:lang w:bidi="fr-FR"/>
            </w:rPr>
            <w:t>456</w:t>
          </w:r>
        </w:p>
      </w:docPartBody>
    </w:docPart>
    <w:docPart>
      <w:docPartPr>
        <w:name w:val="38D43DA12A724DDEBB030211F2CA1104"/>
        <w:category>
          <w:name w:val="Général"/>
          <w:gallery w:val="placeholder"/>
        </w:category>
        <w:types>
          <w:type w:val="bbPlcHdr"/>
        </w:types>
        <w:behaviors>
          <w:behavior w:val="content"/>
        </w:behaviors>
        <w:guid w:val="{3384D6F8-E1F9-4939-A3FC-9483274E6B2C}"/>
      </w:docPartPr>
      <w:docPartBody>
        <w:p w:rsidR="0052514B" w:rsidRDefault="00D87296">
          <w:pPr>
            <w:pStyle w:val="38D43DA12A724DDEBB030211F2CA1104"/>
          </w:pPr>
          <w:r w:rsidRPr="0028553F">
            <w:rPr>
              <w:lang w:bidi="fr-FR"/>
            </w:rPr>
            <w:t>456</w:t>
          </w:r>
        </w:p>
      </w:docPartBody>
    </w:docPart>
    <w:docPart>
      <w:docPartPr>
        <w:name w:val="8898364AADA14EDA91D09E39078C397C"/>
        <w:category>
          <w:name w:val="Général"/>
          <w:gallery w:val="placeholder"/>
        </w:category>
        <w:types>
          <w:type w:val="bbPlcHdr"/>
        </w:types>
        <w:behaviors>
          <w:behavior w:val="content"/>
        </w:behaviors>
        <w:guid w:val="{754C2DA2-70D3-451A-9AF4-619A0C1832FB}"/>
      </w:docPartPr>
      <w:docPartBody>
        <w:p w:rsidR="0052514B" w:rsidRDefault="00D87296">
          <w:pPr>
            <w:pStyle w:val="8898364AADA14EDA91D09E39078C397C"/>
          </w:pPr>
          <w:r w:rsidRPr="0028553F">
            <w:rPr>
              <w:lang w:bidi="fr-FR"/>
            </w:rPr>
            <w:t>456</w:t>
          </w:r>
        </w:p>
      </w:docPartBody>
    </w:docPart>
    <w:docPart>
      <w:docPartPr>
        <w:name w:val="1A137BA9E6524F768195227309F3F0E6"/>
        <w:category>
          <w:name w:val="Général"/>
          <w:gallery w:val="placeholder"/>
        </w:category>
        <w:types>
          <w:type w:val="bbPlcHdr"/>
        </w:types>
        <w:behaviors>
          <w:behavior w:val="content"/>
        </w:behaviors>
        <w:guid w:val="{A4120CB7-FE77-4750-88E8-FCE6EAD901D7}"/>
      </w:docPartPr>
      <w:docPartBody>
        <w:p w:rsidR="0052514B" w:rsidRDefault="00D87296">
          <w:pPr>
            <w:pStyle w:val="1A137BA9E6524F768195227309F3F0E6"/>
          </w:pPr>
          <w:r w:rsidRPr="0028553F">
            <w:rPr>
              <w:lang w:bidi="fr-FR"/>
            </w:rPr>
            <w:t>En-tête de ligne</w:t>
          </w:r>
        </w:p>
      </w:docPartBody>
    </w:docPart>
    <w:docPart>
      <w:docPartPr>
        <w:name w:val="29B236B2CC2D4AFBA125AC259E31B797"/>
        <w:category>
          <w:name w:val="Général"/>
          <w:gallery w:val="placeholder"/>
        </w:category>
        <w:types>
          <w:type w:val="bbPlcHdr"/>
        </w:types>
        <w:behaviors>
          <w:behavior w:val="content"/>
        </w:behaviors>
        <w:guid w:val="{49736048-976F-46DD-952D-F42E3DBEAA9C}"/>
      </w:docPartPr>
      <w:docPartBody>
        <w:p w:rsidR="0052514B" w:rsidRDefault="00D87296">
          <w:pPr>
            <w:pStyle w:val="29B236B2CC2D4AFBA125AC259E31B797"/>
          </w:pPr>
          <w:r w:rsidRPr="0028553F">
            <w:rPr>
              <w:lang w:bidi="fr-FR"/>
            </w:rPr>
            <w:t>789</w:t>
          </w:r>
        </w:p>
      </w:docPartBody>
    </w:docPart>
    <w:docPart>
      <w:docPartPr>
        <w:name w:val="187F199BB22741C38FE47E243295F0D8"/>
        <w:category>
          <w:name w:val="Général"/>
          <w:gallery w:val="placeholder"/>
        </w:category>
        <w:types>
          <w:type w:val="bbPlcHdr"/>
        </w:types>
        <w:behaviors>
          <w:behavior w:val="content"/>
        </w:behaviors>
        <w:guid w:val="{AF04E3CA-F6FB-4A38-8828-8C7362B53571}"/>
      </w:docPartPr>
      <w:docPartBody>
        <w:p w:rsidR="0052514B" w:rsidRDefault="00D87296">
          <w:pPr>
            <w:pStyle w:val="187F199BB22741C38FE47E243295F0D8"/>
          </w:pPr>
          <w:r w:rsidRPr="0028553F">
            <w:rPr>
              <w:lang w:bidi="fr-FR"/>
            </w:rPr>
            <w:t>789</w:t>
          </w:r>
        </w:p>
      </w:docPartBody>
    </w:docPart>
    <w:docPart>
      <w:docPartPr>
        <w:name w:val="89BD3BE0C89E45F9842026D368DBE243"/>
        <w:category>
          <w:name w:val="Général"/>
          <w:gallery w:val="placeholder"/>
        </w:category>
        <w:types>
          <w:type w:val="bbPlcHdr"/>
        </w:types>
        <w:behaviors>
          <w:behavior w:val="content"/>
        </w:behaviors>
        <w:guid w:val="{EC11EE39-12DF-45C4-B9D6-3270C55EE96E}"/>
      </w:docPartPr>
      <w:docPartBody>
        <w:p w:rsidR="0052514B" w:rsidRDefault="00D87296">
          <w:pPr>
            <w:pStyle w:val="89BD3BE0C89E45F9842026D368DBE243"/>
          </w:pPr>
          <w:r w:rsidRPr="0028553F">
            <w:rPr>
              <w:lang w:bidi="fr-FR"/>
            </w:rPr>
            <w:t>789</w:t>
          </w:r>
        </w:p>
      </w:docPartBody>
    </w:docPart>
    <w:docPart>
      <w:docPartPr>
        <w:name w:val="85A17EBD560E4BBAB84A3A647E0103AC"/>
        <w:category>
          <w:name w:val="Général"/>
          <w:gallery w:val="placeholder"/>
        </w:category>
        <w:types>
          <w:type w:val="bbPlcHdr"/>
        </w:types>
        <w:behaviors>
          <w:behavior w:val="content"/>
        </w:behaviors>
        <w:guid w:val="{694FA4F1-32B8-4101-A248-CA14E5D0C19E}"/>
      </w:docPartPr>
      <w:docPartBody>
        <w:p w:rsidR="0052514B" w:rsidRDefault="00D87296">
          <w:pPr>
            <w:pStyle w:val="85A17EBD560E4BBAB84A3A647E0103AC"/>
          </w:pPr>
          <w:r w:rsidRPr="0028553F">
            <w:rPr>
              <w:lang w:bidi="fr-FR"/>
            </w:rPr>
            <w:t>789</w:t>
          </w:r>
        </w:p>
      </w:docPartBody>
    </w:docPart>
    <w:docPart>
      <w:docPartPr>
        <w:name w:val="B8DC2197C0284C82BAFD4C8E72036A6B"/>
        <w:category>
          <w:name w:val="Général"/>
          <w:gallery w:val="placeholder"/>
        </w:category>
        <w:types>
          <w:type w:val="bbPlcHdr"/>
        </w:types>
        <w:behaviors>
          <w:behavior w:val="content"/>
        </w:behaviors>
        <w:guid w:val="{3E5529BC-0FDE-4437-ACC1-3C78F8CCDC40}"/>
      </w:docPartPr>
      <w:docPartBody>
        <w:p w:rsidR="0052514B" w:rsidRDefault="00D87296">
          <w:pPr>
            <w:pStyle w:val="B8DC2197C0284C82BAFD4C8E72036A6B"/>
          </w:pPr>
          <w:r w:rsidRPr="0028553F">
            <w:rPr>
              <w:lang w:bidi="fr-FR"/>
            </w:rPr>
            <w:t>En-tête de ligne</w:t>
          </w:r>
        </w:p>
      </w:docPartBody>
    </w:docPart>
    <w:docPart>
      <w:docPartPr>
        <w:name w:val="1CA35AC5D7A1425D98CDB70F41A6A928"/>
        <w:category>
          <w:name w:val="Général"/>
          <w:gallery w:val="placeholder"/>
        </w:category>
        <w:types>
          <w:type w:val="bbPlcHdr"/>
        </w:types>
        <w:behaviors>
          <w:behavior w:val="content"/>
        </w:behaviors>
        <w:guid w:val="{4DC456B1-066D-4336-9A65-FC4023254368}"/>
      </w:docPartPr>
      <w:docPartBody>
        <w:p w:rsidR="0052514B" w:rsidRDefault="00D87296">
          <w:pPr>
            <w:pStyle w:val="1CA35AC5D7A1425D98CDB70F41A6A928"/>
          </w:pPr>
          <w:r w:rsidRPr="0028553F">
            <w:rPr>
              <w:lang w:bidi="fr-FR"/>
            </w:rPr>
            <w:t>123</w:t>
          </w:r>
        </w:p>
      </w:docPartBody>
    </w:docPart>
    <w:docPart>
      <w:docPartPr>
        <w:name w:val="C6E56A9006AC4317BB3A4280E6B6354C"/>
        <w:category>
          <w:name w:val="Général"/>
          <w:gallery w:val="placeholder"/>
        </w:category>
        <w:types>
          <w:type w:val="bbPlcHdr"/>
        </w:types>
        <w:behaviors>
          <w:behavior w:val="content"/>
        </w:behaviors>
        <w:guid w:val="{60F3CD29-107B-46DA-9C22-0F88D2C2E0DF}"/>
      </w:docPartPr>
      <w:docPartBody>
        <w:p w:rsidR="0052514B" w:rsidRDefault="00D87296">
          <w:pPr>
            <w:pStyle w:val="C6E56A9006AC4317BB3A4280E6B6354C"/>
          </w:pPr>
          <w:r w:rsidRPr="0028553F">
            <w:rPr>
              <w:lang w:bidi="fr-FR"/>
            </w:rPr>
            <w:t>123</w:t>
          </w:r>
        </w:p>
      </w:docPartBody>
    </w:docPart>
    <w:docPart>
      <w:docPartPr>
        <w:name w:val="EDC591E096944E7E82AD25459316366B"/>
        <w:category>
          <w:name w:val="Général"/>
          <w:gallery w:val="placeholder"/>
        </w:category>
        <w:types>
          <w:type w:val="bbPlcHdr"/>
        </w:types>
        <w:behaviors>
          <w:behavior w:val="content"/>
        </w:behaviors>
        <w:guid w:val="{8DF29899-34E5-4C24-AAC0-47765183C9A1}"/>
      </w:docPartPr>
      <w:docPartBody>
        <w:p w:rsidR="0052514B" w:rsidRDefault="00D87296">
          <w:pPr>
            <w:pStyle w:val="EDC591E096944E7E82AD25459316366B"/>
          </w:pPr>
          <w:r w:rsidRPr="0028553F">
            <w:rPr>
              <w:lang w:bidi="fr-FR"/>
            </w:rPr>
            <w:t>123</w:t>
          </w:r>
        </w:p>
      </w:docPartBody>
    </w:docPart>
    <w:docPart>
      <w:docPartPr>
        <w:name w:val="92D89992FA4241638B462CAF657968F0"/>
        <w:category>
          <w:name w:val="Général"/>
          <w:gallery w:val="placeholder"/>
        </w:category>
        <w:types>
          <w:type w:val="bbPlcHdr"/>
        </w:types>
        <w:behaviors>
          <w:behavior w:val="content"/>
        </w:behaviors>
        <w:guid w:val="{1B78E930-FEC0-40EC-B1E7-403446B62FA5}"/>
      </w:docPartPr>
      <w:docPartBody>
        <w:p w:rsidR="0052514B" w:rsidRDefault="00D87296">
          <w:pPr>
            <w:pStyle w:val="92D89992FA4241638B462CAF657968F0"/>
          </w:pPr>
          <w:r w:rsidRPr="0028553F">
            <w:rPr>
              <w:lang w:bidi="fr-FR"/>
            </w:rPr>
            <w:t>123</w:t>
          </w:r>
        </w:p>
      </w:docPartBody>
    </w:docPart>
    <w:docPart>
      <w:docPartPr>
        <w:name w:val="F9AEEB2B5DEE445DAF46468AF0BFFA3E"/>
        <w:category>
          <w:name w:val="Général"/>
          <w:gallery w:val="placeholder"/>
        </w:category>
        <w:types>
          <w:type w:val="bbPlcHdr"/>
        </w:types>
        <w:behaviors>
          <w:behavior w:val="content"/>
        </w:behaviors>
        <w:guid w:val="{0A6372C8-B267-4FAD-A81B-D3057BD3770D}"/>
      </w:docPartPr>
      <w:docPartBody>
        <w:p w:rsidR="0052514B" w:rsidRDefault="00D87296">
          <w:pPr>
            <w:pStyle w:val="F9AEEB2B5DEE445DAF46468AF0BFFA3E"/>
          </w:pPr>
          <w:r w:rsidRPr="0028553F">
            <w:rPr>
              <w:lang w:bidi="fr-FR"/>
            </w:rPr>
            <w:t>En-tête de ligne</w:t>
          </w:r>
        </w:p>
      </w:docPartBody>
    </w:docPart>
    <w:docPart>
      <w:docPartPr>
        <w:name w:val="EAEE5A827D5A440E8D787EDE8741E766"/>
        <w:category>
          <w:name w:val="Général"/>
          <w:gallery w:val="placeholder"/>
        </w:category>
        <w:types>
          <w:type w:val="bbPlcHdr"/>
        </w:types>
        <w:behaviors>
          <w:behavior w:val="content"/>
        </w:behaviors>
        <w:guid w:val="{CF1A7F29-6230-4423-9227-01BF888E8F8E}"/>
      </w:docPartPr>
      <w:docPartBody>
        <w:p w:rsidR="0052514B" w:rsidRDefault="00D87296">
          <w:pPr>
            <w:pStyle w:val="EAEE5A827D5A440E8D787EDE8741E766"/>
          </w:pPr>
          <w:r w:rsidRPr="0028553F">
            <w:rPr>
              <w:lang w:bidi="fr-FR"/>
            </w:rPr>
            <w:t>456</w:t>
          </w:r>
        </w:p>
      </w:docPartBody>
    </w:docPart>
    <w:docPart>
      <w:docPartPr>
        <w:name w:val="F3EE6B6CE3DE4977AA06989891AB3D47"/>
        <w:category>
          <w:name w:val="Général"/>
          <w:gallery w:val="placeholder"/>
        </w:category>
        <w:types>
          <w:type w:val="bbPlcHdr"/>
        </w:types>
        <w:behaviors>
          <w:behavior w:val="content"/>
        </w:behaviors>
        <w:guid w:val="{4CD6EAFB-595C-45EB-BC7B-CD466F39B7D3}"/>
      </w:docPartPr>
      <w:docPartBody>
        <w:p w:rsidR="0052514B" w:rsidRDefault="00D87296">
          <w:pPr>
            <w:pStyle w:val="F3EE6B6CE3DE4977AA06989891AB3D47"/>
          </w:pPr>
          <w:r w:rsidRPr="0028553F">
            <w:rPr>
              <w:lang w:bidi="fr-FR"/>
            </w:rPr>
            <w:t>456</w:t>
          </w:r>
        </w:p>
      </w:docPartBody>
    </w:docPart>
    <w:docPart>
      <w:docPartPr>
        <w:name w:val="A3C1453986CD40DC8CD1E87275D11564"/>
        <w:category>
          <w:name w:val="Général"/>
          <w:gallery w:val="placeholder"/>
        </w:category>
        <w:types>
          <w:type w:val="bbPlcHdr"/>
        </w:types>
        <w:behaviors>
          <w:behavior w:val="content"/>
        </w:behaviors>
        <w:guid w:val="{910D6BAA-FAC8-421E-9025-0F8B8B0A0C4F}"/>
      </w:docPartPr>
      <w:docPartBody>
        <w:p w:rsidR="0052514B" w:rsidRDefault="00D87296">
          <w:pPr>
            <w:pStyle w:val="A3C1453986CD40DC8CD1E87275D11564"/>
          </w:pPr>
          <w:r w:rsidRPr="0028553F">
            <w:rPr>
              <w:lang w:bidi="fr-FR"/>
            </w:rPr>
            <w:t>456</w:t>
          </w:r>
        </w:p>
      </w:docPartBody>
    </w:docPart>
    <w:docPart>
      <w:docPartPr>
        <w:name w:val="A61B1E58C120418B9A5000D4D8BCDF03"/>
        <w:category>
          <w:name w:val="Général"/>
          <w:gallery w:val="placeholder"/>
        </w:category>
        <w:types>
          <w:type w:val="bbPlcHdr"/>
        </w:types>
        <w:behaviors>
          <w:behavior w:val="content"/>
        </w:behaviors>
        <w:guid w:val="{4552279D-5727-44AA-BD6A-1C3797EC6343}"/>
      </w:docPartPr>
      <w:docPartBody>
        <w:p w:rsidR="0052514B" w:rsidRDefault="00D87296">
          <w:pPr>
            <w:pStyle w:val="A61B1E58C120418B9A5000D4D8BCDF03"/>
          </w:pPr>
          <w:r w:rsidRPr="0028553F">
            <w:rPr>
              <w:lang w:bidi="fr-FR"/>
            </w:rPr>
            <w:t>456</w:t>
          </w:r>
        </w:p>
      </w:docPartBody>
    </w:docPart>
    <w:docPart>
      <w:docPartPr>
        <w:name w:val="917A20AE29FD42D49A4F25930D7B512C"/>
        <w:category>
          <w:name w:val="Général"/>
          <w:gallery w:val="placeholder"/>
        </w:category>
        <w:types>
          <w:type w:val="bbPlcHdr"/>
        </w:types>
        <w:behaviors>
          <w:behavior w:val="content"/>
        </w:behaviors>
        <w:guid w:val="{E83BAD74-9913-4C2F-82A1-084C0C048292}"/>
      </w:docPartPr>
      <w:docPartBody>
        <w:p w:rsidR="0052514B" w:rsidRDefault="00D87296">
          <w:pPr>
            <w:pStyle w:val="917A20AE29FD42D49A4F25930D7B512C"/>
          </w:pPr>
          <w:r w:rsidRPr="0028553F">
            <w:rPr>
              <w:lang w:bidi="fr-FR"/>
            </w:rPr>
            <w:t>En-tête de ligne</w:t>
          </w:r>
        </w:p>
      </w:docPartBody>
    </w:docPart>
    <w:docPart>
      <w:docPartPr>
        <w:name w:val="CBB0CCBD5E5F4DE7872A88C5683A7BD6"/>
        <w:category>
          <w:name w:val="Général"/>
          <w:gallery w:val="placeholder"/>
        </w:category>
        <w:types>
          <w:type w:val="bbPlcHdr"/>
        </w:types>
        <w:behaviors>
          <w:behavior w:val="content"/>
        </w:behaviors>
        <w:guid w:val="{FF911FFF-4177-41D5-9209-75D2DE5B2B7B}"/>
      </w:docPartPr>
      <w:docPartBody>
        <w:p w:rsidR="0052514B" w:rsidRDefault="00D87296">
          <w:pPr>
            <w:pStyle w:val="CBB0CCBD5E5F4DE7872A88C5683A7BD6"/>
          </w:pPr>
          <w:r w:rsidRPr="0028553F">
            <w:rPr>
              <w:lang w:bidi="fr-FR"/>
            </w:rPr>
            <w:t>789</w:t>
          </w:r>
        </w:p>
      </w:docPartBody>
    </w:docPart>
    <w:docPart>
      <w:docPartPr>
        <w:name w:val="8687AB3CAC224FC5935C4E7BE3781253"/>
        <w:category>
          <w:name w:val="Général"/>
          <w:gallery w:val="placeholder"/>
        </w:category>
        <w:types>
          <w:type w:val="bbPlcHdr"/>
        </w:types>
        <w:behaviors>
          <w:behavior w:val="content"/>
        </w:behaviors>
        <w:guid w:val="{07B0FDB3-63A2-48BB-A231-27B790D676F6}"/>
      </w:docPartPr>
      <w:docPartBody>
        <w:p w:rsidR="0052514B" w:rsidRDefault="00D87296">
          <w:pPr>
            <w:pStyle w:val="8687AB3CAC224FC5935C4E7BE3781253"/>
          </w:pPr>
          <w:r w:rsidRPr="0028553F">
            <w:rPr>
              <w:lang w:bidi="fr-FR"/>
            </w:rPr>
            <w:t>789</w:t>
          </w:r>
        </w:p>
      </w:docPartBody>
    </w:docPart>
    <w:docPart>
      <w:docPartPr>
        <w:name w:val="E8B1B5B3005647728B8E6DFEA2C6959B"/>
        <w:category>
          <w:name w:val="Général"/>
          <w:gallery w:val="placeholder"/>
        </w:category>
        <w:types>
          <w:type w:val="bbPlcHdr"/>
        </w:types>
        <w:behaviors>
          <w:behavior w:val="content"/>
        </w:behaviors>
        <w:guid w:val="{E776C633-840F-403C-AF3E-FF9BAF50AC3F}"/>
      </w:docPartPr>
      <w:docPartBody>
        <w:p w:rsidR="0052514B" w:rsidRDefault="00D87296">
          <w:pPr>
            <w:pStyle w:val="E8B1B5B3005647728B8E6DFEA2C6959B"/>
          </w:pPr>
          <w:r w:rsidRPr="0028553F">
            <w:rPr>
              <w:lang w:bidi="fr-FR"/>
            </w:rPr>
            <w:t>789</w:t>
          </w:r>
        </w:p>
      </w:docPartBody>
    </w:docPart>
    <w:docPart>
      <w:docPartPr>
        <w:name w:val="B5AD085BFA88411CB1C694EA7BA30B85"/>
        <w:category>
          <w:name w:val="Général"/>
          <w:gallery w:val="placeholder"/>
        </w:category>
        <w:types>
          <w:type w:val="bbPlcHdr"/>
        </w:types>
        <w:behaviors>
          <w:behavior w:val="content"/>
        </w:behaviors>
        <w:guid w:val="{8EE205FB-2802-4399-B556-C7229EFCAE29}"/>
      </w:docPartPr>
      <w:docPartBody>
        <w:p w:rsidR="0052514B" w:rsidRDefault="00D87296">
          <w:pPr>
            <w:pStyle w:val="B5AD085BFA88411CB1C694EA7BA30B85"/>
          </w:pPr>
          <w:r w:rsidRPr="0028553F">
            <w:rPr>
              <w:lang w:bidi="fr-FR"/>
            </w:rPr>
            <w:t>789</w:t>
          </w:r>
        </w:p>
      </w:docPartBody>
    </w:docPart>
    <w:docPart>
      <w:docPartPr>
        <w:name w:val="16BE573AA36140E6A74054FE0D35D10C"/>
        <w:category>
          <w:name w:val="Général"/>
          <w:gallery w:val="placeholder"/>
        </w:category>
        <w:types>
          <w:type w:val="bbPlcHdr"/>
        </w:types>
        <w:behaviors>
          <w:behavior w:val="content"/>
        </w:behaviors>
        <w:guid w:val="{2B812A5A-15F2-4EA1-B08E-340FF407E20C}"/>
      </w:docPartPr>
      <w:docPartBody>
        <w:p w:rsidR="0052514B" w:rsidRDefault="00D87296">
          <w:pPr>
            <w:pStyle w:val="16BE573AA36140E6A74054FE0D35D10C"/>
          </w:pPr>
          <w:r w:rsidRPr="0028553F">
            <w:rPr>
              <w:lang w:bidi="fr-FR"/>
            </w:rPr>
            <w:t>[Placez tous les tableaux de votre document dans une section dédiée aux tableaux figurant après les références (et, le cas échéant, les notes de bas de page). Commencez une nouvelle page pour chaque tableau, incluez un numéro et un titre de tableau pour chacun d’eux, comme illustré dans cette page. Le texte explicatif figure dans une note qui suit le tableau, comme dans cet exemple. Utilisez le style Tableau/Figure, disponible sous l’onglet Accueil dans la galerie Styles pour définir l’espacement entre le tableau et la note. Les tableaux au format APA peuvent utiliser un interligne simple ou de 1,5. Incluez un titre pour chaque ligne et colonne même si le contenu peut sembler évident. Un style de tableau par défaut a été configuré pour ce modèle correspondant à des instructions de l’APA. Pour insérer un tableau, sous l’onglet Insertion, cliquez sur Tableau.]</w:t>
          </w:r>
        </w:p>
      </w:docPartBody>
    </w:docPart>
    <w:docPart>
      <w:docPartPr>
        <w:name w:val="D3FF6EE7AC2847ECBA86D8A89EC9ED25"/>
        <w:category>
          <w:name w:val="Général"/>
          <w:gallery w:val="placeholder"/>
        </w:category>
        <w:types>
          <w:type w:val="bbPlcHdr"/>
        </w:types>
        <w:behaviors>
          <w:behavior w:val="content"/>
        </w:behaviors>
        <w:guid w:val="{3E275AF6-DC08-4B38-A30E-6A0F5A777395}"/>
      </w:docPartPr>
      <w:docPartBody>
        <w:p w:rsidR="0052514B" w:rsidRDefault="00D87296">
          <w:pPr>
            <w:pStyle w:val="D3FF6EE7AC2847ECBA86D8A89EC9ED25"/>
          </w:pPr>
          <w:r w:rsidRPr="0028553F">
            <w:rPr>
              <w:lang w:bidi="fr-FR"/>
            </w:rPr>
            <w:t>Titre des figures :</w:t>
          </w:r>
        </w:p>
      </w:docPartBody>
    </w:docPart>
    <w:docPart>
      <w:docPartPr>
        <w:name w:val="E944307C1BA64AC7A1F687E9FEF84DB6"/>
        <w:category>
          <w:name w:val="Général"/>
          <w:gallery w:val="placeholder"/>
        </w:category>
        <w:types>
          <w:type w:val="bbPlcHdr"/>
        </w:types>
        <w:behaviors>
          <w:behavior w:val="content"/>
        </w:behaviors>
        <w:guid w:val="{F5CD3150-E9CA-496A-BD7F-DD5EA95E36D7}"/>
      </w:docPartPr>
      <w:docPartBody>
        <w:p w:rsidR="0052514B" w:rsidRDefault="00D87296">
          <w:pPr>
            <w:pStyle w:val="E944307C1BA64AC7A1F687E9FEF84DB6"/>
          </w:pPr>
          <w:r w:rsidRPr="0028553F">
            <w:rPr>
              <w:lang w:bidi="fr-FR"/>
            </w:rPr>
            <w:t>[Incluez tous les chiffres dans leur propre section après les références (et les notes de bas de page et tableaux, le cas échéant). Incluez une légende numérotée pour chaque figure. Utilisez le style Tableau/Figure pour ménager un interligne entre la figure et la légende.]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296"/>
    <w:rsid w:val="0052514B"/>
    <w:rsid w:val="00667D1D"/>
    <w:rsid w:val="00D87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6959ADE95E24EE8A4A00960757D925F">
    <w:name w:val="76959ADE95E24EE8A4A00960757D925F"/>
  </w:style>
  <w:style w:type="paragraph" w:customStyle="1" w:styleId="83A502EE900D4667A5017AC8B8C1CF42">
    <w:name w:val="83A502EE900D4667A5017AC8B8C1CF42"/>
  </w:style>
  <w:style w:type="paragraph" w:customStyle="1" w:styleId="66A61A14486D431AB92008E3A91A5B87">
    <w:name w:val="66A61A14486D431AB92008E3A91A5B87"/>
  </w:style>
  <w:style w:type="paragraph" w:customStyle="1" w:styleId="569A9026CF324956B97A846CA6A0C294">
    <w:name w:val="569A9026CF324956B97A846CA6A0C294"/>
  </w:style>
  <w:style w:type="paragraph" w:customStyle="1" w:styleId="C2ECC89C6B5E4396B6357E3BC7A1938F">
    <w:name w:val="C2ECC89C6B5E4396B6357E3BC7A1938F"/>
  </w:style>
  <w:style w:type="paragraph" w:customStyle="1" w:styleId="D37339EB73F24832B7B69AB804C39495">
    <w:name w:val="D37339EB73F24832B7B69AB804C39495"/>
  </w:style>
  <w:style w:type="character" w:styleId="Accentuation">
    <w:name w:val="Emphasis"/>
    <w:basedOn w:val="Policepardfaut"/>
    <w:uiPriority w:val="4"/>
    <w:unhideWhenUsed/>
    <w:qFormat/>
    <w:rPr>
      <w:i/>
      <w:iCs/>
    </w:rPr>
  </w:style>
  <w:style w:type="paragraph" w:customStyle="1" w:styleId="94A443D2018D46D89C097BFC8D256C94">
    <w:name w:val="94A443D2018D46D89C097BFC8D256C94"/>
  </w:style>
  <w:style w:type="paragraph" w:customStyle="1" w:styleId="639CD648349F4ACEA028A51A8F39DA70">
    <w:name w:val="639CD648349F4ACEA028A51A8F39DA70"/>
  </w:style>
  <w:style w:type="paragraph" w:customStyle="1" w:styleId="781313D04BF742B48767A3E4F673E73A">
    <w:name w:val="781313D04BF742B48767A3E4F673E73A"/>
  </w:style>
  <w:style w:type="paragraph" w:customStyle="1" w:styleId="17F6D0BF69164AAEA7BB5A57439F64DB">
    <w:name w:val="17F6D0BF69164AAEA7BB5A57439F64DB"/>
  </w:style>
  <w:style w:type="paragraph" w:customStyle="1" w:styleId="7C594C1579B94D909354FD6A53F11C51">
    <w:name w:val="7C594C1579B94D909354FD6A53F11C51"/>
  </w:style>
  <w:style w:type="paragraph" w:customStyle="1" w:styleId="53BCE1F3CC5F4238B5F956E5774988CE">
    <w:name w:val="53BCE1F3CC5F4238B5F956E5774988CE"/>
  </w:style>
  <w:style w:type="paragraph" w:customStyle="1" w:styleId="E21FB4B3E6CD4ED78ED0C311DECD2255">
    <w:name w:val="E21FB4B3E6CD4ED78ED0C311DECD2255"/>
  </w:style>
  <w:style w:type="paragraph" w:customStyle="1" w:styleId="ECEBA707091B48149426A1501B8D4E9D">
    <w:name w:val="ECEBA707091B48149426A1501B8D4E9D"/>
  </w:style>
  <w:style w:type="paragraph" w:customStyle="1" w:styleId="522B1B2AF1E449A08E4C53703A5A40DA">
    <w:name w:val="522B1B2AF1E449A08E4C53703A5A40DA"/>
  </w:style>
  <w:style w:type="paragraph" w:customStyle="1" w:styleId="B3E4AA2F3A8E4197A1381F4ECD5C7003">
    <w:name w:val="B3E4AA2F3A8E4197A1381F4ECD5C7003"/>
  </w:style>
  <w:style w:type="paragraph" w:customStyle="1" w:styleId="76C57AC0EE8C425D85CD1846A05A57F7">
    <w:name w:val="76C57AC0EE8C425D85CD1846A05A57F7"/>
  </w:style>
  <w:style w:type="paragraph" w:customStyle="1" w:styleId="DEE476DDBC2B4A3C95633A3A1492EB4A">
    <w:name w:val="DEE476DDBC2B4A3C95633A3A1492EB4A"/>
  </w:style>
  <w:style w:type="paragraph" w:customStyle="1" w:styleId="F69E9ED5D22E4E0D8A7248BE38CABA94">
    <w:name w:val="F69E9ED5D22E4E0D8A7248BE38CABA94"/>
  </w:style>
  <w:style w:type="paragraph" w:customStyle="1" w:styleId="830867795FC941F5B736FF9EEBE364B5">
    <w:name w:val="830867795FC941F5B736FF9EEBE364B5"/>
  </w:style>
  <w:style w:type="paragraph" w:customStyle="1" w:styleId="F29667EAE9A442BE9FE9B8042DCB22FF">
    <w:name w:val="F29667EAE9A442BE9FE9B8042DCB22FF"/>
  </w:style>
  <w:style w:type="paragraph" w:customStyle="1" w:styleId="5D47FF36021C4B0F9C6A6A4340A22B38">
    <w:name w:val="5D47FF36021C4B0F9C6A6A4340A22B38"/>
  </w:style>
  <w:style w:type="paragraph" w:customStyle="1" w:styleId="514B23359929403A9ECC4E18AEBE3F72">
    <w:name w:val="514B23359929403A9ECC4E18AEBE3F72"/>
  </w:style>
  <w:style w:type="paragraph" w:customStyle="1" w:styleId="4A87E2791580435ABB1433C9C1B317C4">
    <w:name w:val="4A87E2791580435ABB1433C9C1B317C4"/>
  </w:style>
  <w:style w:type="paragraph" w:customStyle="1" w:styleId="CB54E2BFF9514CB4918F6EF0AB84E94F">
    <w:name w:val="CB54E2BFF9514CB4918F6EF0AB84E94F"/>
  </w:style>
  <w:style w:type="paragraph" w:customStyle="1" w:styleId="67C3560590954C72AC2BA1B0940E8DF2">
    <w:name w:val="67C3560590954C72AC2BA1B0940E8DF2"/>
  </w:style>
  <w:style w:type="paragraph" w:customStyle="1" w:styleId="6E6DE93F39EE4AE0B853B593FE126D15">
    <w:name w:val="6E6DE93F39EE4AE0B853B593FE126D15"/>
  </w:style>
  <w:style w:type="paragraph" w:customStyle="1" w:styleId="3AFEC7143E6C4AA2B664BB6163C23337">
    <w:name w:val="3AFEC7143E6C4AA2B664BB6163C23337"/>
  </w:style>
  <w:style w:type="paragraph" w:customStyle="1" w:styleId="C6F6599E80814C1AA5A384EC29995705">
    <w:name w:val="C6F6599E80814C1AA5A384EC29995705"/>
  </w:style>
  <w:style w:type="paragraph" w:customStyle="1" w:styleId="232291B8984F495DB8E1199BB4251C18">
    <w:name w:val="232291B8984F495DB8E1199BB4251C18"/>
  </w:style>
  <w:style w:type="paragraph" w:customStyle="1" w:styleId="F898F57CAA22433288E969D597B5CAE7">
    <w:name w:val="F898F57CAA22433288E969D597B5CAE7"/>
  </w:style>
  <w:style w:type="paragraph" w:customStyle="1" w:styleId="D84E676140534D9B9DA496A09E5BB823">
    <w:name w:val="D84E676140534D9B9DA496A09E5BB823"/>
  </w:style>
  <w:style w:type="paragraph" w:customStyle="1" w:styleId="EB1D73C92F884965ACAC0720B9D33591">
    <w:name w:val="EB1D73C92F884965ACAC0720B9D33591"/>
  </w:style>
  <w:style w:type="paragraph" w:customStyle="1" w:styleId="E50EB5016DF8477AA7C5F3328516881C">
    <w:name w:val="E50EB5016DF8477AA7C5F3328516881C"/>
  </w:style>
  <w:style w:type="paragraph" w:customStyle="1" w:styleId="E1A63C599CBC497FAF677F57B230FB97">
    <w:name w:val="E1A63C599CBC497FAF677F57B230FB97"/>
  </w:style>
  <w:style w:type="paragraph" w:customStyle="1" w:styleId="0E6522C3A36742329B512C25FF8AEEEE">
    <w:name w:val="0E6522C3A36742329B512C25FF8AEEEE"/>
  </w:style>
  <w:style w:type="paragraph" w:customStyle="1" w:styleId="BD4EDE1DCAF14AAF96B1E88DCCFA9093">
    <w:name w:val="BD4EDE1DCAF14AAF96B1E88DCCFA9093"/>
  </w:style>
  <w:style w:type="paragraph" w:customStyle="1" w:styleId="16F3572B0A2C46ABB393A796C8308A71">
    <w:name w:val="16F3572B0A2C46ABB393A796C8308A71"/>
  </w:style>
  <w:style w:type="paragraph" w:customStyle="1" w:styleId="38D43DA12A724DDEBB030211F2CA1104">
    <w:name w:val="38D43DA12A724DDEBB030211F2CA1104"/>
  </w:style>
  <w:style w:type="paragraph" w:customStyle="1" w:styleId="8898364AADA14EDA91D09E39078C397C">
    <w:name w:val="8898364AADA14EDA91D09E39078C397C"/>
  </w:style>
  <w:style w:type="paragraph" w:customStyle="1" w:styleId="1A137BA9E6524F768195227309F3F0E6">
    <w:name w:val="1A137BA9E6524F768195227309F3F0E6"/>
  </w:style>
  <w:style w:type="paragraph" w:customStyle="1" w:styleId="29B236B2CC2D4AFBA125AC259E31B797">
    <w:name w:val="29B236B2CC2D4AFBA125AC259E31B797"/>
  </w:style>
  <w:style w:type="paragraph" w:customStyle="1" w:styleId="187F199BB22741C38FE47E243295F0D8">
    <w:name w:val="187F199BB22741C38FE47E243295F0D8"/>
  </w:style>
  <w:style w:type="paragraph" w:customStyle="1" w:styleId="89BD3BE0C89E45F9842026D368DBE243">
    <w:name w:val="89BD3BE0C89E45F9842026D368DBE243"/>
  </w:style>
  <w:style w:type="paragraph" w:customStyle="1" w:styleId="85A17EBD560E4BBAB84A3A647E0103AC">
    <w:name w:val="85A17EBD560E4BBAB84A3A647E0103AC"/>
  </w:style>
  <w:style w:type="paragraph" w:customStyle="1" w:styleId="B8DC2197C0284C82BAFD4C8E72036A6B">
    <w:name w:val="B8DC2197C0284C82BAFD4C8E72036A6B"/>
  </w:style>
  <w:style w:type="paragraph" w:customStyle="1" w:styleId="1CA35AC5D7A1425D98CDB70F41A6A928">
    <w:name w:val="1CA35AC5D7A1425D98CDB70F41A6A928"/>
  </w:style>
  <w:style w:type="paragraph" w:customStyle="1" w:styleId="C6E56A9006AC4317BB3A4280E6B6354C">
    <w:name w:val="C6E56A9006AC4317BB3A4280E6B6354C"/>
  </w:style>
  <w:style w:type="paragraph" w:customStyle="1" w:styleId="EDC591E096944E7E82AD25459316366B">
    <w:name w:val="EDC591E096944E7E82AD25459316366B"/>
  </w:style>
  <w:style w:type="paragraph" w:customStyle="1" w:styleId="92D89992FA4241638B462CAF657968F0">
    <w:name w:val="92D89992FA4241638B462CAF657968F0"/>
  </w:style>
  <w:style w:type="paragraph" w:customStyle="1" w:styleId="F9AEEB2B5DEE445DAF46468AF0BFFA3E">
    <w:name w:val="F9AEEB2B5DEE445DAF46468AF0BFFA3E"/>
  </w:style>
  <w:style w:type="paragraph" w:customStyle="1" w:styleId="EAEE5A827D5A440E8D787EDE8741E766">
    <w:name w:val="EAEE5A827D5A440E8D787EDE8741E766"/>
  </w:style>
  <w:style w:type="paragraph" w:customStyle="1" w:styleId="F3EE6B6CE3DE4977AA06989891AB3D47">
    <w:name w:val="F3EE6B6CE3DE4977AA06989891AB3D47"/>
  </w:style>
  <w:style w:type="paragraph" w:customStyle="1" w:styleId="A3C1453986CD40DC8CD1E87275D11564">
    <w:name w:val="A3C1453986CD40DC8CD1E87275D11564"/>
  </w:style>
  <w:style w:type="paragraph" w:customStyle="1" w:styleId="A61B1E58C120418B9A5000D4D8BCDF03">
    <w:name w:val="A61B1E58C120418B9A5000D4D8BCDF03"/>
  </w:style>
  <w:style w:type="paragraph" w:customStyle="1" w:styleId="917A20AE29FD42D49A4F25930D7B512C">
    <w:name w:val="917A20AE29FD42D49A4F25930D7B512C"/>
  </w:style>
  <w:style w:type="paragraph" w:customStyle="1" w:styleId="CBB0CCBD5E5F4DE7872A88C5683A7BD6">
    <w:name w:val="CBB0CCBD5E5F4DE7872A88C5683A7BD6"/>
  </w:style>
  <w:style w:type="paragraph" w:customStyle="1" w:styleId="8687AB3CAC224FC5935C4E7BE3781253">
    <w:name w:val="8687AB3CAC224FC5935C4E7BE3781253"/>
  </w:style>
  <w:style w:type="paragraph" w:customStyle="1" w:styleId="E8B1B5B3005647728B8E6DFEA2C6959B">
    <w:name w:val="E8B1B5B3005647728B8E6DFEA2C6959B"/>
  </w:style>
  <w:style w:type="paragraph" w:customStyle="1" w:styleId="B5AD085BFA88411CB1C694EA7BA30B85">
    <w:name w:val="B5AD085BFA88411CB1C694EA7BA30B85"/>
  </w:style>
  <w:style w:type="paragraph" w:customStyle="1" w:styleId="16BE573AA36140E6A74054FE0D35D10C">
    <w:name w:val="16BE573AA36140E6A74054FE0D35D10C"/>
  </w:style>
  <w:style w:type="paragraph" w:customStyle="1" w:styleId="D3FF6EE7AC2847ECBA86D8A89EC9ED25">
    <w:name w:val="D3FF6EE7AC2847ECBA86D8A89EC9ED25"/>
  </w:style>
  <w:style w:type="paragraph" w:customStyle="1" w:styleId="E944307C1BA64AC7A1F687E9FEF84DB6">
    <w:name w:val="E944307C1BA64AC7A1F687E9FEF84D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RAPPORT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{E20EFC3C-0319-47DA-A7AE-2D3BA3A7269B}</b:Guid>
    <b:Title>Titre de l’article</b:Title>
    <b:Year>Année</b:Year>
    <b:JournalName>Titre du journal</b:JournalName>
    <b:Pages>Pages de - à</b:Pages>
    <b:Author>
      <b:Author>
        <b:NameList>
          <b:Person>
            <b:Last>Nom</b:Last>
            <b:First>prénom,</b:First>
            <b:Middle>deuxième prénom</b:Middle>
          </b:Person>
        </b:NameList>
      </b:Author>
    </b:Author>
    <b:RefOrder>1</b:RefOrder>
  </b:Source>
  <b:Source>
    <b:Tag>Last</b:Tag>
    <b:SourceType>Book</b:SourceType>
    <b:Guid>{BA5BFDF8-BBDC-4089-A360-3DA3B091A873}</b:Guid>
    <b:Title>Titre du livre</b:Title>
    <b:Year>Année</b:Year>
    <b:City>Nom de la ville</b:City>
    <b:Publisher>Nom de l’éditeur</b:Publisher>
    <b:Author>
      <b:Author>
        <b:NameList>
          <b:Person>
            <b:Last>Nom</b:Last>
            <b:First>prénom,</b:First>
            <b:Middle>deuxième prénom</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9B274-BD32-4DC2-A851-D60717C54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{41422433-3501-4390-88B2-CFA07633396D}tf03982351_win32</Template>
  <TotalTime>156</TotalTime>
  <Pages>6</Pages>
  <Words>455</Words>
  <Characters>2598</Characters>
  <Application>Microsoft Office Word</Application>
  <DocSecurity>0</DocSecurity>
  <Lines>21</Lines>
  <Paragraphs>6</Paragraphs>
  <ScaleCrop>false</ScaleCrop>
  <HeadingPairs>
    <vt:vector size="6" baseType="variant">
      <vt:variant>
        <vt:lpstr>Titre</vt:lpstr>
      </vt:variant>
      <vt:variant>
        <vt:i4>1</vt:i4>
      </vt:variant>
      <vt:variant>
        <vt:lpstr>Titres</vt:lpstr>
      </vt:variant>
      <vt:variant>
        <vt:i4>9</vt:i4>
      </vt:variant>
      <vt:variant>
        <vt:lpstr>Title</vt:lpstr>
      </vt:variant>
      <vt:variant>
        <vt:i4>1</vt:i4>
      </vt:variant>
    </vt:vector>
  </HeadingPairs>
  <TitlesOfParts>
    <vt:vector size="11" baseType="lpstr">
      <vt:lpstr/>
      <vt:lpstr>&lt;Résumé&gt;</vt:lpstr>
      <vt:lpstr>&lt;[Titre de 12 mots maximum sur une ou deux lignes]&gt;</vt:lpstr>
      <vt:lpstr>&lt;[Titre 1]&gt;</vt:lpstr>
      <vt:lpstr>    &lt;[Titre 2]&gt;1</vt:lpstr>
      <vt:lpstr>        &lt;[Titre 3]&gt;.</vt:lpstr>
      <vt:lpstr>&lt;Références</vt:lpstr>
      <vt:lpstr>&lt;Notes de bas de page&gt;</vt:lpstr>
      <vt:lpstr>Tableaux</vt:lpstr>
      <vt:lpstr>&lt;Titre des figures :&gt;</vt: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des structures et description globale du code</dc:title>
  <dc:subject/>
  <dc:creator>Yanis B</dc:creator>
  <cp:keywords/>
  <dc:description/>
  <cp:lastModifiedBy>Yanis B</cp:lastModifiedBy>
  <cp:revision>9</cp:revision>
  <dcterms:created xsi:type="dcterms:W3CDTF">2023-04-10T12:08:00Z</dcterms:created>
  <dcterms:modified xsi:type="dcterms:W3CDTF">2023-04-10T14:45:00Z</dcterms:modified>
</cp:coreProperties>
</file>